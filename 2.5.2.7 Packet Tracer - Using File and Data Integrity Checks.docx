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09EC" w14:textId="77777777" w:rsidR="0021213C" w:rsidRDefault="0005180E" w:rsidP="0021213C">
      <w:pPr>
        <w:pStyle w:val="LabTitle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— Usando verificações de integridade de ficheiros e dados</w:t>
      </w:r>
    </w:p>
    <w:p w14:paraId="10E9639E" w14:textId="733423CB" w:rsidR="0005180E" w:rsidRDefault="0005180E" w:rsidP="0021213C">
      <w:pPr>
        <w:pStyle w:val="LabSection"/>
      </w:pPr>
      <w:r>
        <w:t>Tabela de endereçamento</w:t>
      </w:r>
    </w:p>
    <w:tbl>
      <w:tblPr>
        <w:tblW w:w="956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440"/>
        <w:gridCol w:w="2450"/>
        <w:gridCol w:w="1800"/>
        <w:gridCol w:w="2160"/>
      </w:tblGrid>
      <w:tr w:rsidR="0005180E" w14:paraId="4485F86B" w14:textId="77777777" w:rsidTr="00F35BD5">
        <w:trPr>
          <w:cantSplit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9F4F08" w14:textId="77777777" w:rsidR="0005180E" w:rsidRPr="0005180E" w:rsidRDefault="0005180E" w:rsidP="0005180E">
            <w:pPr>
              <w:pStyle w:val="TableHeading"/>
            </w:pPr>
            <w:r>
              <w:t>Dispositivo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A7CD4F" w14:textId="77777777" w:rsidR="0005180E" w:rsidRPr="0005180E" w:rsidRDefault="0005180E" w:rsidP="0005180E">
            <w:pPr>
              <w:pStyle w:val="TableHeading"/>
            </w:pPr>
            <w:r>
              <w:t>Endereço IP Privado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  <w:hideMark/>
          </w:tcPr>
          <w:p w14:paraId="167C1CA7" w14:textId="77777777" w:rsidR="0005180E" w:rsidRPr="0005180E" w:rsidRDefault="0005180E" w:rsidP="0005180E">
            <w:pPr>
              <w:pStyle w:val="TableHeading"/>
            </w:pPr>
            <w:r>
              <w:t>Endereço IP Público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63FB0D" w14:textId="77777777" w:rsidR="0005180E" w:rsidRPr="0005180E" w:rsidRDefault="0005180E" w:rsidP="0005180E">
            <w:pPr>
              <w:pStyle w:val="TableHeading"/>
            </w:pPr>
            <w:r>
              <w:t>Máscara de sub-rede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  <w:hideMark/>
          </w:tcPr>
          <w:p w14:paraId="40A2E708" w14:textId="77777777" w:rsidR="0005180E" w:rsidRPr="0005180E" w:rsidRDefault="0005180E" w:rsidP="0005180E">
            <w:pPr>
              <w:pStyle w:val="TableHeading"/>
            </w:pPr>
            <w:r>
              <w:t>Local</w:t>
            </w:r>
          </w:p>
        </w:tc>
      </w:tr>
      <w:tr w:rsidR="0005180E" w14:paraId="6DBAD595" w14:textId="77777777" w:rsidTr="00F35BD5">
        <w:trPr>
          <w:cantSplit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62980AE5" w14:textId="77777777" w:rsidR="0005180E" w:rsidRPr="0005180E" w:rsidRDefault="0005180E" w:rsidP="0005180E">
            <w:pPr>
              <w:pStyle w:val="TableText"/>
            </w:pPr>
            <w:r>
              <w:t>Servidor FTP/Web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7DE6CDDA" w14:textId="77777777" w:rsidR="0005180E" w:rsidRPr="0005180E" w:rsidRDefault="0005180E" w:rsidP="0005180E">
            <w:pPr>
              <w:pStyle w:val="TableText"/>
            </w:pPr>
            <w:r>
              <w:t>10.44.1.254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1A741C28" w14:textId="77777777" w:rsidR="0005180E" w:rsidRDefault="0005180E" w:rsidP="0005180E">
            <w:pPr>
              <w:pStyle w:val="TableText"/>
            </w:pPr>
            <w:r>
              <w:t>209.165.201.3</w:t>
            </w:r>
          </w:p>
          <w:p w14:paraId="7368FD06" w14:textId="77777777" w:rsidR="0005180E" w:rsidRPr="0005180E" w:rsidRDefault="0005180E" w:rsidP="0005180E">
            <w:pPr>
              <w:pStyle w:val="TableText"/>
            </w:pPr>
            <w:r>
              <w:t>http://www.cisco.corp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1DBFCEDC" w14:textId="77777777" w:rsidR="0005180E" w:rsidRPr="0005180E" w:rsidRDefault="0005180E" w:rsidP="0005180E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626F952D" w14:textId="77777777" w:rsidR="0005180E" w:rsidRPr="0005180E" w:rsidRDefault="0005180E" w:rsidP="0005180E">
            <w:pPr>
              <w:pStyle w:val="TableText"/>
            </w:pPr>
            <w:proofErr w:type="spellStart"/>
            <w:r>
              <w:t>Metropolis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  <w:r>
              <w:t xml:space="preserve"> HQ</w:t>
            </w:r>
          </w:p>
        </w:tc>
      </w:tr>
      <w:tr w:rsidR="0005180E" w14:paraId="2A02731C" w14:textId="77777777" w:rsidTr="00F35BD5">
        <w:trPr>
          <w:cantSplit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3A0A719" w14:textId="77777777" w:rsidR="0005180E" w:rsidRPr="0005180E" w:rsidRDefault="0005180E" w:rsidP="0005180E">
            <w:pPr>
              <w:pStyle w:val="TableText"/>
            </w:pPr>
            <w:r>
              <w:t>Servidor de ficheiros de Backup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5372833" w14:textId="77777777" w:rsidR="0005180E" w:rsidRPr="0005180E" w:rsidRDefault="0005180E" w:rsidP="0005180E">
            <w:pPr>
              <w:pStyle w:val="TableText"/>
            </w:pPr>
            <w:r>
              <w:t>N/A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200DF642" w14:textId="77777777" w:rsidR="0005180E" w:rsidRDefault="0005180E" w:rsidP="0005180E">
            <w:pPr>
              <w:pStyle w:val="TableText"/>
            </w:pPr>
            <w:r>
              <w:t>209.165.201.10</w:t>
            </w:r>
          </w:p>
          <w:p w14:paraId="52AD11A0" w14:textId="77777777" w:rsidR="0005180E" w:rsidRPr="0005180E" w:rsidRDefault="0005180E" w:rsidP="0005180E">
            <w:pPr>
              <w:pStyle w:val="TableText"/>
            </w:pPr>
            <w:r>
              <w:t>https://www.cisco2.corp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548A042F" w14:textId="77777777" w:rsidR="0005180E" w:rsidRPr="0005180E" w:rsidRDefault="0005180E" w:rsidP="0005180E">
            <w:pPr>
              <w:pStyle w:val="TableText"/>
            </w:pPr>
            <w:r>
              <w:t>255.255.255.248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4DCF6FD7" w14:textId="77777777" w:rsidR="0005180E" w:rsidRPr="0005180E" w:rsidRDefault="0005180E" w:rsidP="0005180E">
            <w:pPr>
              <w:pStyle w:val="TableText"/>
            </w:pPr>
            <w:r>
              <w:t>Internet</w:t>
            </w:r>
          </w:p>
        </w:tc>
      </w:tr>
      <w:tr w:rsidR="0005180E" w14:paraId="601F7812" w14:textId="77777777" w:rsidTr="00F35BD5">
        <w:trPr>
          <w:cantSplit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3B06B125" w14:textId="77777777" w:rsidR="0005180E" w:rsidRPr="0005180E" w:rsidRDefault="0005180E" w:rsidP="0005180E">
            <w:pPr>
              <w:pStyle w:val="TableText"/>
            </w:pPr>
            <w:r>
              <w:t>Mike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0AC6A638" w14:textId="77777777" w:rsidR="0005180E" w:rsidRPr="0005180E" w:rsidRDefault="0005180E" w:rsidP="0005180E">
            <w:pPr>
              <w:pStyle w:val="TableText"/>
            </w:pPr>
            <w:r>
              <w:t>10.44.2.101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01E37AA7" w14:textId="77777777" w:rsidR="0005180E" w:rsidRPr="0005180E" w:rsidRDefault="0005180E" w:rsidP="0005180E">
            <w:pPr>
              <w:pStyle w:val="TableText"/>
            </w:pPr>
            <w:r>
              <w:t>N/A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0EE51703" w14:textId="77777777" w:rsidR="0005180E" w:rsidRPr="0005180E" w:rsidRDefault="0005180E" w:rsidP="0005180E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05B0865E" w14:textId="77777777" w:rsidR="0005180E" w:rsidRPr="0005180E" w:rsidRDefault="0005180E" w:rsidP="0005180E">
            <w:pPr>
              <w:pStyle w:val="TableText"/>
            </w:pPr>
            <w:proofErr w:type="spellStart"/>
            <w:r>
              <w:t>Healthcare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</w:tc>
      </w:tr>
      <w:tr w:rsidR="0005180E" w14:paraId="0543EB74" w14:textId="77777777" w:rsidTr="00F35BD5">
        <w:trPr>
          <w:cantSplit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324E4606" w14:textId="77777777" w:rsidR="0005180E" w:rsidRPr="0005180E" w:rsidRDefault="0005180E" w:rsidP="0005180E">
            <w:pPr>
              <w:pStyle w:val="TableText"/>
            </w:pPr>
            <w:proofErr w:type="spellStart"/>
            <w:r>
              <w:t>Sally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7FE114D7" w14:textId="77777777" w:rsidR="0005180E" w:rsidRPr="0005180E" w:rsidRDefault="0005180E" w:rsidP="0005180E">
            <w:pPr>
              <w:pStyle w:val="TableText"/>
            </w:pPr>
            <w:r>
              <w:t>10.44.1.2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78E972F0" w14:textId="77777777" w:rsidR="0005180E" w:rsidRPr="0005180E" w:rsidRDefault="0005180E" w:rsidP="0005180E">
            <w:pPr>
              <w:pStyle w:val="TableText"/>
            </w:pPr>
            <w:r>
              <w:t>N/A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2EEB64B0" w14:textId="77777777" w:rsidR="0005180E" w:rsidRPr="0005180E" w:rsidRDefault="0005180E" w:rsidP="0005180E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14:paraId="17828563" w14:textId="77777777" w:rsidR="0005180E" w:rsidRPr="0005180E" w:rsidRDefault="0005180E" w:rsidP="0005180E">
            <w:pPr>
              <w:pStyle w:val="TableText"/>
            </w:pPr>
            <w:proofErr w:type="spellStart"/>
            <w:r>
              <w:t>Metropolis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  <w:r>
              <w:t xml:space="preserve"> HQ</w:t>
            </w:r>
          </w:p>
        </w:tc>
      </w:tr>
      <w:tr w:rsidR="0005180E" w14:paraId="7D0A9057" w14:textId="77777777" w:rsidTr="00F35BD5">
        <w:trPr>
          <w:cantSplit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19AC755E" w14:textId="77777777" w:rsidR="0005180E" w:rsidRPr="0005180E" w:rsidRDefault="0005180E" w:rsidP="0005180E">
            <w:pPr>
              <w:pStyle w:val="TableText"/>
              <w:keepNext w:val="0"/>
            </w:pPr>
            <w:r>
              <w:t>Bob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081F61C8" w14:textId="77777777" w:rsidR="0005180E" w:rsidRPr="0005180E" w:rsidRDefault="0005180E" w:rsidP="0005180E">
            <w:pPr>
              <w:pStyle w:val="TableText"/>
            </w:pPr>
            <w:r>
              <w:t>10.44.1.3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36F6E5D6" w14:textId="77777777" w:rsidR="0005180E" w:rsidRPr="0005180E" w:rsidRDefault="0005180E" w:rsidP="0005180E">
            <w:pPr>
              <w:pStyle w:val="TableText"/>
            </w:pPr>
            <w:r>
              <w:t>N/A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14:paraId="38DC14B7" w14:textId="77777777" w:rsidR="0005180E" w:rsidRPr="0005180E" w:rsidRDefault="0005180E" w:rsidP="0005180E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14:paraId="6E137F61" w14:textId="77777777" w:rsidR="0005180E" w:rsidRPr="0005180E" w:rsidRDefault="0005180E" w:rsidP="0005180E">
            <w:pPr>
              <w:pStyle w:val="TableText"/>
            </w:pPr>
            <w:proofErr w:type="spellStart"/>
            <w:r>
              <w:t>Metropolis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  <w:r>
              <w:t xml:space="preserve"> HQ</w:t>
            </w:r>
          </w:p>
        </w:tc>
      </w:tr>
    </w:tbl>
    <w:p w14:paraId="19504D39" w14:textId="77777777" w:rsidR="0005180E" w:rsidRDefault="0005180E" w:rsidP="00A0497D">
      <w:pPr>
        <w:pStyle w:val="LabSection"/>
      </w:pPr>
      <w:r>
        <w:t>Objetivos</w:t>
      </w:r>
    </w:p>
    <w:p w14:paraId="38AF41AC" w14:textId="77777777" w:rsidR="0005180E" w:rsidRDefault="0005180E" w:rsidP="0005180E">
      <w:pPr>
        <w:pStyle w:val="BodyTextL25"/>
      </w:pPr>
      <w:r>
        <w:rPr>
          <w:b/>
        </w:rPr>
        <w:t>Parte 1: Descarregue os ficheiros do cliente para o PC do Mike</w:t>
      </w:r>
    </w:p>
    <w:p w14:paraId="367745A4" w14:textId="77777777" w:rsidR="0005180E" w:rsidRDefault="0005180E" w:rsidP="0005180E">
      <w:pPr>
        <w:pStyle w:val="BodyTextL25"/>
        <w:rPr>
          <w:b/>
          <w:bCs/>
        </w:rPr>
      </w:pPr>
      <w:r>
        <w:rPr>
          <w:b/>
        </w:rPr>
        <w:t>Parte 2: Descarregue os ficheiros do cliente, a partir do servidor de ficheiros de backup, para o PC do Mike</w:t>
      </w:r>
    </w:p>
    <w:p w14:paraId="18B77C79" w14:textId="77777777" w:rsidR="0005180E" w:rsidRDefault="0005180E" w:rsidP="0005180E">
      <w:pPr>
        <w:pStyle w:val="BodyTextL25"/>
        <w:rPr>
          <w:b/>
          <w:bCs/>
        </w:rPr>
      </w:pPr>
      <w:r>
        <w:rPr>
          <w:b/>
        </w:rPr>
        <w:t xml:space="preserve">Parte 3: Verifique a integridade dos ficheiros do cliente usando </w:t>
      </w:r>
      <w:proofErr w:type="spellStart"/>
      <w:r>
        <w:rPr>
          <w:b/>
        </w:rPr>
        <w:t>Hashing</w:t>
      </w:r>
      <w:proofErr w:type="spellEnd"/>
    </w:p>
    <w:p w14:paraId="522EE3E8" w14:textId="77777777" w:rsidR="0005180E" w:rsidRDefault="0005180E" w:rsidP="0005180E">
      <w:pPr>
        <w:pStyle w:val="BodyTextL25"/>
        <w:rPr>
          <w:b/>
          <w:bCs/>
        </w:rPr>
      </w:pPr>
      <w:r>
        <w:rPr>
          <w:b/>
        </w:rPr>
        <w:t>Parte 4: Verifique a integridade dos ficheiros críticos usando o HMAC</w:t>
      </w:r>
    </w:p>
    <w:p w14:paraId="6BEA0CBA" w14:textId="77777777" w:rsidR="0005180E" w:rsidRDefault="0005180E" w:rsidP="0005180E">
      <w:pPr>
        <w:pStyle w:val="LabSection"/>
      </w:pPr>
      <w:r>
        <w:t>Contexto</w:t>
      </w:r>
    </w:p>
    <w:p w14:paraId="0CF7266C" w14:textId="77777777" w:rsidR="0005180E" w:rsidRDefault="0005180E" w:rsidP="0005180E">
      <w:pPr>
        <w:pStyle w:val="BodyTextL25"/>
      </w:pPr>
      <w:r>
        <w:t xml:space="preserve">Nesta atividade, você verificará a integridade de vários ficheiros usando </w:t>
      </w:r>
      <w:proofErr w:type="spellStart"/>
      <w:r>
        <w:t>hashes</w:t>
      </w:r>
      <w:proofErr w:type="spellEnd"/>
      <w:r>
        <w:t xml:space="preserve"> para garantir que os ficheiros não foram adulterados. Se algum ficheiro for suspeito de ser adulterado, eles devem ser enviados para o PC da </w:t>
      </w:r>
      <w:proofErr w:type="spellStart"/>
      <w:r>
        <w:t>Sally</w:t>
      </w:r>
      <w:proofErr w:type="spellEnd"/>
      <w:r>
        <w:t xml:space="preserve"> para análise posterior. O endereçamento IP, a configuração de rede e as configurações de serviço já foram realizados. Você usará os dispositivos cliente nas diferentes regiões geográficas para verificar e transferir quaisquer ficheiros suspeitos.</w:t>
      </w:r>
    </w:p>
    <w:p w14:paraId="0089B19D" w14:textId="77777777" w:rsidR="0005180E" w:rsidRDefault="00996F97" w:rsidP="00A0497D">
      <w:pPr>
        <w:pStyle w:val="PartHead"/>
      </w:pPr>
      <w:r>
        <w:t>Descarregue os ficheiros do cliente para o PC do Mike</w:t>
      </w:r>
    </w:p>
    <w:p w14:paraId="3D6F863D" w14:textId="77777777" w:rsidR="0005180E" w:rsidRDefault="0005180E" w:rsidP="0005180E">
      <w:pPr>
        <w:pStyle w:val="StepHead"/>
        <w:keepNext w:val="0"/>
      </w:pPr>
      <w:r>
        <w:t>Aceda ao servidor FTP a partir do PC do Mike.</w:t>
      </w:r>
    </w:p>
    <w:p w14:paraId="7A7DA075" w14:textId="77777777" w:rsidR="0005180E" w:rsidRDefault="0005180E" w:rsidP="00996F97">
      <w:pPr>
        <w:pStyle w:val="SubStepAlpha"/>
      </w:pPr>
      <w:r>
        <w:t xml:space="preserve">Clique em </w:t>
      </w:r>
      <w:proofErr w:type="spellStart"/>
      <w:r>
        <w:rPr>
          <w:b/>
        </w:rPr>
        <w:t>Gotham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Healthcare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r>
        <w:t xml:space="preserve">e depois clique no computador do </w:t>
      </w:r>
      <w:r>
        <w:rPr>
          <w:b/>
        </w:rPr>
        <w:t>Mike</w:t>
      </w:r>
      <w:r>
        <w:t>.</w:t>
      </w:r>
    </w:p>
    <w:p w14:paraId="4081AD0D" w14:textId="77777777" w:rsidR="0005180E" w:rsidRDefault="0005180E" w:rsidP="00996F97">
      <w:pPr>
        <w:pStyle w:val="SubStepAlpha"/>
      </w:pPr>
      <w:r>
        <w:t xml:space="preserve">Clique na aba </w:t>
      </w:r>
      <w:r>
        <w:rPr>
          <w:b/>
        </w:rPr>
        <w:t>Desktop</w:t>
      </w:r>
      <w:r>
        <w:t xml:space="preserve"> e de seguida clique em </w:t>
      </w:r>
      <w:r>
        <w:rPr>
          <w:b/>
        </w:rPr>
        <w:t>Web Browser</w:t>
      </w:r>
      <w:r>
        <w:t>.</w:t>
      </w:r>
    </w:p>
    <w:p w14:paraId="49D8B200" w14:textId="77777777" w:rsidR="0005180E" w:rsidRDefault="0005180E" w:rsidP="00996F97">
      <w:pPr>
        <w:pStyle w:val="SubStepAlpha"/>
      </w:pPr>
      <w:r>
        <w:t xml:space="preserve">Digite o URL </w:t>
      </w:r>
      <w:r w:rsidRPr="00996F97">
        <w:rPr>
          <w:b/>
        </w:rPr>
        <w:t>http://www.cisco.corp</w:t>
      </w:r>
      <w:r>
        <w:t xml:space="preserve"> e clique em </w:t>
      </w:r>
      <w:proofErr w:type="spellStart"/>
      <w:r w:rsidRPr="00996F97">
        <w:rPr>
          <w:b/>
        </w:rPr>
        <w:t>Go</w:t>
      </w:r>
      <w:proofErr w:type="spellEnd"/>
      <w:r>
        <w:t>.</w:t>
      </w:r>
    </w:p>
    <w:p w14:paraId="19318185" w14:textId="2C84C1D1" w:rsidR="0005180E" w:rsidRDefault="000A4A47" w:rsidP="00996F97">
      <w:pPr>
        <w:pStyle w:val="SubStepAlpha"/>
      </w:pPr>
      <w:r>
        <w:t>Clique na ligação para transferir os ficheiros mais recentes.</w:t>
      </w:r>
    </w:p>
    <w:p w14:paraId="5B1C1083" w14:textId="2EE52291" w:rsidR="0005180E" w:rsidRPr="00925957" w:rsidRDefault="0005180E" w:rsidP="00925957">
      <w:pPr>
        <w:pStyle w:val="BodyTextL50"/>
        <w:tabs>
          <w:tab w:val="left" w:leader="underscore" w:pos="10080"/>
        </w:tabs>
        <w:rPr>
          <w:rStyle w:val="AnswerGray"/>
          <w:shd w:val="clear" w:color="auto" w:fill="auto"/>
        </w:rPr>
      </w:pPr>
      <w:r>
        <w:t xml:space="preserve">Que protocolo foi usado para aceder a esta página no servidor de ficheiros de backup? </w:t>
      </w:r>
      <w:r w:rsidR="00925957">
        <w:tab/>
      </w:r>
      <w:r>
        <w:rPr>
          <w:rStyle w:val="AnswerGray"/>
        </w:rPr>
        <w:t xml:space="preserve"> </w:t>
      </w:r>
    </w:p>
    <w:p w14:paraId="5EB25DC9" w14:textId="77777777" w:rsidR="0005180E" w:rsidRDefault="0005180E" w:rsidP="00996F97">
      <w:pPr>
        <w:pStyle w:val="StepHead"/>
      </w:pPr>
      <w:r>
        <w:t xml:space="preserve">O servidor de ficheiros foi comprometido, avise a </w:t>
      </w:r>
      <w:proofErr w:type="spellStart"/>
      <w:r>
        <w:t>Sally</w:t>
      </w:r>
      <w:proofErr w:type="spellEnd"/>
      <w:r>
        <w:t>.</w:t>
      </w:r>
    </w:p>
    <w:p w14:paraId="7BC4CCF2" w14:textId="77777777" w:rsidR="0005180E" w:rsidRDefault="0005180E" w:rsidP="00996F97">
      <w:pPr>
        <w:pStyle w:val="SubStepAlpha"/>
      </w:pPr>
      <w:r>
        <w:t xml:space="preserve">Dentro do </w:t>
      </w:r>
      <w:proofErr w:type="spellStart"/>
      <w:r>
        <w:rPr>
          <w:b/>
        </w:rPr>
        <w:t>Gotham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Healthcare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r>
        <w:t xml:space="preserve">, clique no PC do </w:t>
      </w:r>
      <w:r>
        <w:rPr>
          <w:b/>
        </w:rPr>
        <w:t>Mike</w:t>
      </w:r>
      <w:r>
        <w:t>.</w:t>
      </w:r>
    </w:p>
    <w:p w14:paraId="47F75374" w14:textId="77777777" w:rsidR="0005180E" w:rsidRDefault="0005180E" w:rsidP="00996F97">
      <w:pPr>
        <w:pStyle w:val="SubStepAlpha"/>
      </w:pPr>
      <w:r>
        <w:lastRenderedPageBreak/>
        <w:t xml:space="preserve">Clique na aba </w:t>
      </w:r>
      <w:r>
        <w:rPr>
          <w:b/>
        </w:rPr>
        <w:t>Desktop</w:t>
      </w:r>
      <w:r>
        <w:t xml:space="preserve"> e depois clique em </w:t>
      </w:r>
      <w:r>
        <w:rPr>
          <w:b/>
        </w:rPr>
        <w:t>Email</w:t>
      </w:r>
      <w:r>
        <w:t>.</w:t>
      </w:r>
    </w:p>
    <w:p w14:paraId="76496693" w14:textId="77777777" w:rsidR="0005180E" w:rsidRDefault="0005180E" w:rsidP="00996F97">
      <w:pPr>
        <w:pStyle w:val="SubStepAlpha"/>
      </w:pPr>
      <w:r>
        <w:t xml:space="preserve">Crie um e-mail e envie-o para </w:t>
      </w:r>
      <w:hyperlink r:id="rId8" w:history="1">
        <w:r>
          <w:rPr>
            <w:rStyle w:val="Hyperlink"/>
          </w:rPr>
          <w:t>Sally@cisco.corp</w:t>
        </w:r>
      </w:hyperlink>
      <w:r>
        <w:t xml:space="preserve"> e conte-lhe sobre o Servidor de ficheiros.</w:t>
      </w:r>
    </w:p>
    <w:p w14:paraId="78F102A5" w14:textId="77777777" w:rsidR="0005180E" w:rsidRDefault="00996F97" w:rsidP="00A0497D">
      <w:pPr>
        <w:pStyle w:val="PartHead"/>
      </w:pPr>
      <w:r>
        <w:t>Descarregue os ficheiros de cliente do servidor de ficheiros de backup para o PC do Mike</w:t>
      </w:r>
    </w:p>
    <w:p w14:paraId="50FF6DD9" w14:textId="77777777" w:rsidR="0005180E" w:rsidRDefault="0005180E" w:rsidP="0005180E">
      <w:pPr>
        <w:pStyle w:val="StepHead"/>
        <w:keepNext w:val="0"/>
      </w:pPr>
      <w:r>
        <w:t>Aceda ao servidor FTP externo a partir do PC do Mike.</w:t>
      </w:r>
    </w:p>
    <w:p w14:paraId="72260C0C" w14:textId="77777777" w:rsidR="0005180E" w:rsidRDefault="0005180E" w:rsidP="00996F97">
      <w:pPr>
        <w:pStyle w:val="SubStepAlpha"/>
      </w:pPr>
      <w:r>
        <w:t xml:space="preserve">Dentro do </w:t>
      </w:r>
      <w:proofErr w:type="spellStart"/>
      <w:r>
        <w:rPr>
          <w:b/>
        </w:rPr>
        <w:t>Gotham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Healthcare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r>
        <w:t xml:space="preserve">, clique no PC do </w:t>
      </w:r>
      <w:r>
        <w:rPr>
          <w:b/>
        </w:rPr>
        <w:t>Mike</w:t>
      </w:r>
      <w:r>
        <w:t>.</w:t>
      </w:r>
    </w:p>
    <w:p w14:paraId="38A92FFB" w14:textId="77777777" w:rsidR="0005180E" w:rsidRDefault="0005180E" w:rsidP="00996F97">
      <w:pPr>
        <w:pStyle w:val="SubStepAlpha"/>
      </w:pPr>
      <w:r>
        <w:t xml:space="preserve">Clique na aba </w:t>
      </w:r>
      <w:r>
        <w:rPr>
          <w:b/>
        </w:rPr>
        <w:t>Desktop</w:t>
      </w:r>
      <w:r>
        <w:t xml:space="preserve"> e de seguida clique em </w:t>
      </w:r>
      <w:r>
        <w:rPr>
          <w:b/>
        </w:rPr>
        <w:t>Web Browser</w:t>
      </w:r>
      <w:r>
        <w:t>.</w:t>
      </w:r>
    </w:p>
    <w:p w14:paraId="4DA28155" w14:textId="77777777" w:rsidR="0005180E" w:rsidRDefault="0005180E" w:rsidP="00996F97">
      <w:pPr>
        <w:pStyle w:val="SubStepAlpha"/>
      </w:pPr>
      <w:r>
        <w:t xml:space="preserve">Digite o URL </w:t>
      </w:r>
      <w:r w:rsidRPr="00996F97">
        <w:rPr>
          <w:b/>
        </w:rPr>
        <w:t>http://www.cisco.corp</w:t>
      </w:r>
      <w:r>
        <w:t xml:space="preserve"> e clique em </w:t>
      </w:r>
      <w:proofErr w:type="spellStart"/>
      <w:r w:rsidRPr="00996F97">
        <w:rPr>
          <w:b/>
        </w:rPr>
        <w:t>Go</w:t>
      </w:r>
      <w:proofErr w:type="spellEnd"/>
      <w:r>
        <w:t>.</w:t>
      </w:r>
    </w:p>
    <w:p w14:paraId="6E4868DA" w14:textId="77777777" w:rsidR="0005180E" w:rsidRDefault="0005180E" w:rsidP="00996F97">
      <w:pPr>
        <w:pStyle w:val="SubStepAlpha"/>
      </w:pPr>
      <w:r>
        <w:t xml:space="preserve">Clique no link para visualizar os ficheiros mais recentes e seus respetivos </w:t>
      </w:r>
      <w:proofErr w:type="spellStart"/>
      <w:r>
        <w:t>hashes</w:t>
      </w:r>
      <w:proofErr w:type="spellEnd"/>
      <w:r>
        <w:t>.</w:t>
      </w:r>
    </w:p>
    <w:p w14:paraId="3A70B0BD" w14:textId="276BE3BA" w:rsidR="0005180E" w:rsidRDefault="0005180E" w:rsidP="00925957">
      <w:pPr>
        <w:pStyle w:val="BodyTextL50"/>
        <w:tabs>
          <w:tab w:val="left" w:leader="underscore" w:pos="10080"/>
        </w:tabs>
        <w:rPr>
          <w:rStyle w:val="AnswerGray"/>
        </w:rPr>
      </w:pPr>
      <w:r>
        <w:t xml:space="preserve">Que protocolo foi usado para aceder a esta página no servidor de ficheiros de backup? </w:t>
      </w:r>
      <w:r w:rsidR="00925957">
        <w:tab/>
      </w:r>
      <w:r>
        <w:rPr>
          <w:rStyle w:val="AnswerGray"/>
        </w:rPr>
        <w:t xml:space="preserve"> </w:t>
      </w:r>
    </w:p>
    <w:p w14:paraId="10391D2D" w14:textId="77777777" w:rsidR="00996F97" w:rsidRDefault="0005180E" w:rsidP="00996F97">
      <w:pPr>
        <w:pStyle w:val="BodyTextL50"/>
      </w:pPr>
      <w:r>
        <w:t xml:space="preserve">Quais são os nomes de ficheiros e </w:t>
      </w:r>
      <w:proofErr w:type="spellStart"/>
      <w:r>
        <w:t>hashes</w:t>
      </w:r>
      <w:proofErr w:type="spellEnd"/>
      <w:r>
        <w:t xml:space="preserve"> dos ficheiros do cliente no servidor de backup? (copie e cole-os abaixo)</w:t>
      </w:r>
    </w:p>
    <w:p w14:paraId="38B12428" w14:textId="4964A787" w:rsidR="00FE5BBE" w:rsidRDefault="00FE5BBE" w:rsidP="00996F97">
      <w:pPr>
        <w:pStyle w:val="BodyTextL50"/>
      </w:pPr>
      <w:r>
        <w:t>____________________________________________________________________________________</w:t>
      </w:r>
    </w:p>
    <w:p w14:paraId="3DBD54EA" w14:textId="77777777" w:rsidR="00FE5BBE" w:rsidRDefault="00FE5BBE" w:rsidP="00FE5BBE">
      <w:pPr>
        <w:pStyle w:val="BodyTextL50"/>
      </w:pPr>
      <w:r>
        <w:t>____________________________________________________________________________________</w:t>
      </w:r>
    </w:p>
    <w:p w14:paraId="051BEB16" w14:textId="43166012" w:rsidR="00FE5BBE" w:rsidRDefault="00FE5BBE" w:rsidP="00FE5BBE">
      <w:pPr>
        <w:pStyle w:val="BodyTextL50"/>
      </w:pPr>
      <w:r>
        <w:t>____________________________________________________________________________________</w:t>
      </w:r>
    </w:p>
    <w:p w14:paraId="5FA49E95" w14:textId="1B16570D" w:rsidR="00FE5BBE" w:rsidRDefault="00FE5BBE" w:rsidP="00FE5BBE">
      <w:pPr>
        <w:pStyle w:val="BodyTextL50"/>
      </w:pPr>
      <w:r>
        <w:t>____________________________________________________________________________________</w:t>
      </w:r>
    </w:p>
    <w:p w14:paraId="59721BB2" w14:textId="77777777" w:rsidR="00FE5BBE" w:rsidRDefault="00FE5BBE" w:rsidP="00FE5BBE">
      <w:pPr>
        <w:pStyle w:val="BodyTextL50"/>
      </w:pPr>
      <w:r>
        <w:t>____________________________________________________________________________________</w:t>
      </w:r>
    </w:p>
    <w:p w14:paraId="0B99578A" w14:textId="099D6F35" w:rsidR="00FE5BBE" w:rsidRPr="00FE5BBE" w:rsidRDefault="00FE5BBE" w:rsidP="00FE5BBE">
      <w:pPr>
        <w:pStyle w:val="BodyTextL50"/>
      </w:pPr>
      <w:r>
        <w:t>____________________________________________________________________________________</w:t>
      </w:r>
    </w:p>
    <w:p w14:paraId="26924AEB" w14:textId="77777777" w:rsidR="0005180E" w:rsidRDefault="0005180E" w:rsidP="00996F97">
      <w:pPr>
        <w:pStyle w:val="StepHead"/>
      </w:pPr>
      <w:r>
        <w:t>Descarregue os ficheiros do cliente para o PC do Mike</w:t>
      </w:r>
    </w:p>
    <w:p w14:paraId="5550EFC3" w14:textId="4D4ED8FE" w:rsidR="0005180E" w:rsidRDefault="0005180E" w:rsidP="00996F97">
      <w:pPr>
        <w:pStyle w:val="SubStepAlpha"/>
      </w:pPr>
      <w:r>
        <w:t xml:space="preserve">Dentro do </w:t>
      </w:r>
      <w:proofErr w:type="spellStart"/>
      <w:r>
        <w:rPr>
          <w:b/>
        </w:rPr>
        <w:t>Gotham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Healthcare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r>
        <w:t xml:space="preserve">, clique no PC do </w:t>
      </w:r>
      <w:r>
        <w:rPr>
          <w:b/>
        </w:rPr>
        <w:t>Mike</w:t>
      </w:r>
      <w:r>
        <w:t>.</w:t>
      </w:r>
    </w:p>
    <w:p w14:paraId="1D0AF63E" w14:textId="77777777" w:rsidR="0005180E" w:rsidRDefault="0005180E" w:rsidP="00996F97">
      <w:pPr>
        <w:pStyle w:val="SubStepAlpha"/>
      </w:pPr>
      <w:r>
        <w:t xml:space="preserve">Clique na aba </w:t>
      </w:r>
      <w:r>
        <w:rPr>
          <w:b/>
        </w:rPr>
        <w:t>Desktop</w:t>
      </w:r>
      <w:r>
        <w:t xml:space="preserve"> e depois em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>.</w:t>
      </w:r>
    </w:p>
    <w:p w14:paraId="4895594D" w14:textId="77777777" w:rsidR="0005180E" w:rsidRDefault="0005180E" w:rsidP="00996F97">
      <w:pPr>
        <w:pStyle w:val="SubStepAlpha"/>
      </w:pPr>
      <w:r>
        <w:t xml:space="preserve">Ligue-se ao servidor </w:t>
      </w:r>
      <w:r>
        <w:rPr>
          <w:b/>
        </w:rPr>
        <w:t xml:space="preserve">de ficheiros de backup </w:t>
      </w:r>
      <w:r>
        <w:t xml:space="preserve"> usando o comando </w:t>
      </w:r>
      <w:proofErr w:type="spellStart"/>
      <w:r>
        <w:rPr>
          <w:b/>
        </w:rPr>
        <w:t>ftp</w:t>
      </w:r>
      <w:proofErr w:type="spellEnd"/>
      <w:r>
        <w:rPr>
          <w:b/>
        </w:rPr>
        <w:t xml:space="preserve"> www.cisco2.corp </w:t>
      </w:r>
      <w:r>
        <w:t xml:space="preserve">no </w:t>
      </w:r>
      <w:proofErr w:type="spellStart"/>
      <w:r>
        <w:t>prompt</w:t>
      </w:r>
      <w:proofErr w:type="spellEnd"/>
      <w:r>
        <w:t xml:space="preserve"> da linha de comandos.</w:t>
      </w:r>
    </w:p>
    <w:p w14:paraId="248FC254" w14:textId="77777777" w:rsidR="0005180E" w:rsidRDefault="0005180E" w:rsidP="00996F97">
      <w:pPr>
        <w:pStyle w:val="SubStepAlpha"/>
      </w:pPr>
      <w:r>
        <w:t xml:space="preserve">Introduza o nome de utilizador </w:t>
      </w:r>
      <w:proofErr w:type="spellStart"/>
      <w:r w:rsidRPr="00525F97">
        <w:rPr>
          <w:b/>
        </w:rPr>
        <w:t>mike</w:t>
      </w:r>
      <w:proofErr w:type="spellEnd"/>
      <w:r>
        <w:t xml:space="preserve"> e a senha </w:t>
      </w:r>
      <w:r w:rsidRPr="00525F97">
        <w:rPr>
          <w:b/>
        </w:rPr>
        <w:t>cisco123</w:t>
      </w:r>
      <w:r>
        <w:t>.</w:t>
      </w:r>
    </w:p>
    <w:p w14:paraId="3A1EE4D0" w14:textId="77777777" w:rsidR="0005180E" w:rsidRDefault="0005180E" w:rsidP="00996F97">
      <w:pPr>
        <w:pStyle w:val="SubStepAlpha"/>
      </w:pPr>
      <w:r>
        <w:t xml:space="preserve">No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rPr>
          <w:b/>
        </w:rPr>
        <w:t>ftp</w:t>
      </w:r>
      <w:proofErr w:type="spellEnd"/>
      <w:r>
        <w:rPr>
          <w:b/>
        </w:rPr>
        <w:t>&gt;</w:t>
      </w:r>
      <w:r>
        <w:t xml:space="preserve"> introduza o comando </w:t>
      </w:r>
      <w:proofErr w:type="spellStart"/>
      <w:r>
        <w:rPr>
          <w:b/>
        </w:rPr>
        <w:t>dir</w:t>
      </w:r>
      <w:proofErr w:type="spellEnd"/>
      <w:r>
        <w:t xml:space="preserve"> para ver os ficheiros armazenados no servidor FTP remoto.</w:t>
      </w:r>
    </w:p>
    <w:p w14:paraId="4E3CC04D" w14:textId="6540FB12" w:rsidR="0005180E" w:rsidRDefault="0005180E" w:rsidP="00996F97">
      <w:pPr>
        <w:pStyle w:val="SubStepAlpha"/>
      </w:pPr>
      <w:r>
        <w:t xml:space="preserve">Baixe os seis ficheiros de cliente (NEclients.txt, NWclients.txt, Nclients.txt, SEclients.txt, SWclients.txt e Sclients.txt) para o PC de Mike inserindo o comando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FILENAME.txt</w:t>
      </w:r>
      <w:r>
        <w:t>, substitua FILENAME por um dos seis nomes de ficheiro do cliente.</w:t>
      </w:r>
    </w:p>
    <w:p w14:paraId="07FF4F03" w14:textId="77777777" w:rsidR="00BD0276" w:rsidRDefault="00BD0276" w:rsidP="0068314C">
      <w:pPr>
        <w:pStyle w:val="CMD"/>
      </w:pPr>
      <w:proofErr w:type="spellStart"/>
      <w:r>
        <w:t>ftp</w:t>
      </w:r>
      <w:proofErr w:type="spellEnd"/>
      <w:r>
        <w:t xml:space="preserve">&gt; </w:t>
      </w:r>
      <w:proofErr w:type="spellStart"/>
      <w:r w:rsidRPr="0068314C">
        <w:rPr>
          <w:b/>
        </w:rPr>
        <w:t>get</w:t>
      </w:r>
      <w:proofErr w:type="spellEnd"/>
      <w:r w:rsidRPr="0068314C">
        <w:rPr>
          <w:b/>
        </w:rPr>
        <w:t xml:space="preserve"> NEclients.txt</w:t>
      </w:r>
    </w:p>
    <w:p w14:paraId="6886D31F" w14:textId="77777777" w:rsidR="00BD0276" w:rsidRDefault="00BD0276" w:rsidP="0068314C">
      <w:pPr>
        <w:pStyle w:val="CMDOutput"/>
      </w:pPr>
    </w:p>
    <w:p w14:paraId="175E2C79" w14:textId="77777777" w:rsidR="00BD0276" w:rsidRDefault="00BD0276" w:rsidP="0068314C">
      <w:pPr>
        <w:pStyle w:val="CMDOutput"/>
      </w:pPr>
      <w:r>
        <w:t xml:space="preserve">Reading file NEclients.txt </w:t>
      </w:r>
      <w:proofErr w:type="spellStart"/>
      <w:r>
        <w:t>from</w:t>
      </w:r>
      <w:proofErr w:type="spellEnd"/>
      <w:r>
        <w:t xml:space="preserve"> www.cisco2.corp: </w:t>
      </w:r>
    </w:p>
    <w:p w14:paraId="12DCDA21" w14:textId="77777777" w:rsidR="00BD0276" w:rsidRDefault="00BD0276" w:rsidP="0068314C">
      <w:pPr>
        <w:pStyle w:val="CMDOutput"/>
      </w:pPr>
      <w:r>
        <w:t xml:space="preserve">File </w:t>
      </w:r>
      <w:proofErr w:type="spellStart"/>
      <w:r>
        <w:t>transfer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>...</w:t>
      </w:r>
    </w:p>
    <w:p w14:paraId="3DA8D1FF" w14:textId="77777777" w:rsidR="00BD0276" w:rsidRDefault="00BD0276" w:rsidP="0068314C">
      <w:pPr>
        <w:pStyle w:val="CMDOutput"/>
      </w:pPr>
    </w:p>
    <w:p w14:paraId="108CEB59" w14:textId="77777777" w:rsidR="00BD0276" w:rsidRDefault="00BD0276" w:rsidP="0068314C">
      <w:pPr>
        <w:pStyle w:val="CMDOutput"/>
      </w:pPr>
      <w:r>
        <w:t>[</w:t>
      </w:r>
      <w:proofErr w:type="spellStart"/>
      <w:r>
        <w:t>Transfer</w:t>
      </w:r>
      <w:proofErr w:type="spellEnd"/>
      <w:r>
        <w:t xml:space="preserve"> complete - 584 bytes]</w:t>
      </w:r>
    </w:p>
    <w:p w14:paraId="092D624B" w14:textId="77777777" w:rsidR="00BD0276" w:rsidRDefault="00BD0276" w:rsidP="0068314C">
      <w:pPr>
        <w:pStyle w:val="CMDOutput"/>
      </w:pPr>
    </w:p>
    <w:p w14:paraId="66533065" w14:textId="2D208A20" w:rsidR="00525F97" w:rsidRDefault="00BD0276" w:rsidP="0068314C">
      <w:pPr>
        <w:pStyle w:val="CMDOutput"/>
      </w:pPr>
      <w:r>
        <w:t xml:space="preserve">584 bytes </w:t>
      </w:r>
      <w:proofErr w:type="spellStart"/>
      <w:r>
        <w:t>copied</w:t>
      </w:r>
      <w:proofErr w:type="spellEnd"/>
      <w:r>
        <w:t xml:space="preserve"> in 0.05 </w:t>
      </w:r>
      <w:proofErr w:type="spellStart"/>
      <w:r>
        <w:t>secs</w:t>
      </w:r>
      <w:proofErr w:type="spellEnd"/>
      <w:r>
        <w:t xml:space="preserve"> (11680 bytes/</w:t>
      </w:r>
      <w:proofErr w:type="spellStart"/>
      <w:r>
        <w:t>sec</w:t>
      </w:r>
      <w:proofErr w:type="spellEnd"/>
      <w:r>
        <w:t>)</w:t>
      </w:r>
    </w:p>
    <w:p w14:paraId="0BAA216B" w14:textId="0201B5FF" w:rsidR="0005180E" w:rsidRDefault="00BD0276" w:rsidP="0068314C">
      <w:pPr>
        <w:pStyle w:val="SubStepAlpha"/>
      </w:pPr>
      <w:r>
        <w:t xml:space="preserve">Depois de descarregar todos os ficheiros, digite o comando </w:t>
      </w:r>
      <w:proofErr w:type="spellStart"/>
      <w:r w:rsidR="0005180E" w:rsidRPr="005737EA">
        <w:rPr>
          <w:b/>
        </w:rPr>
        <w:t>quit</w:t>
      </w:r>
      <w:proofErr w:type="spellEnd"/>
      <w:r>
        <w:t xml:space="preserve"> no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rPr>
          <w:b/>
        </w:rPr>
        <w:t>ftp</w:t>
      </w:r>
      <w:proofErr w:type="spellEnd"/>
      <w:r>
        <w:rPr>
          <w:b/>
        </w:rPr>
        <w:t>&gt;</w:t>
      </w:r>
      <w:r>
        <w:t>.</w:t>
      </w:r>
    </w:p>
    <w:p w14:paraId="18D0B860" w14:textId="5D30BB3F" w:rsidR="0005180E" w:rsidRDefault="0005180E" w:rsidP="00996F97">
      <w:pPr>
        <w:pStyle w:val="SubStepAlpha"/>
      </w:pPr>
      <w:r>
        <w:t xml:space="preserve">No </w:t>
      </w:r>
      <w:proofErr w:type="spellStart"/>
      <w:r>
        <w:t>prompt</w:t>
      </w:r>
      <w:proofErr w:type="spellEnd"/>
      <w:r>
        <w:t xml:space="preserve"> </w:t>
      </w:r>
      <w:r>
        <w:rPr>
          <w:b/>
        </w:rPr>
        <w:t>PC</w:t>
      </w:r>
      <w:r>
        <w:t xml:space="preserve">, digite o comando </w:t>
      </w:r>
      <w:proofErr w:type="spellStart"/>
      <w:r>
        <w:rPr>
          <w:b/>
        </w:rPr>
        <w:t>dir</w:t>
      </w:r>
      <w:proofErr w:type="spellEnd"/>
      <w:r>
        <w:t xml:space="preserve"> e verifique se os ficheiros de cliente estão agora no PC do Mike.</w:t>
      </w:r>
    </w:p>
    <w:p w14:paraId="1A3DFEB0" w14:textId="77777777" w:rsidR="0005180E" w:rsidRDefault="00996F97" w:rsidP="00A0497D">
      <w:pPr>
        <w:pStyle w:val="PartHead"/>
      </w:pPr>
      <w:r>
        <w:lastRenderedPageBreak/>
        <w:t xml:space="preserve">Verifique a integridade dos ficheiros do cliente usando </w:t>
      </w:r>
      <w:proofErr w:type="spellStart"/>
      <w:r>
        <w:t>Hashing</w:t>
      </w:r>
      <w:proofErr w:type="spellEnd"/>
    </w:p>
    <w:p w14:paraId="5760682C" w14:textId="77777777" w:rsidR="0005180E" w:rsidRDefault="0005180E" w:rsidP="0005180E">
      <w:pPr>
        <w:pStyle w:val="StepHead"/>
        <w:keepNext w:val="0"/>
      </w:pPr>
      <w:r>
        <w:t xml:space="preserve">Verifique os </w:t>
      </w:r>
      <w:proofErr w:type="spellStart"/>
      <w:r>
        <w:t>hashes</w:t>
      </w:r>
      <w:proofErr w:type="spellEnd"/>
      <w:r>
        <w:t xml:space="preserve"> nos ficheiros do cliente no PC do Mike.</w:t>
      </w:r>
    </w:p>
    <w:p w14:paraId="28894FB4" w14:textId="77777777" w:rsidR="0005180E" w:rsidRDefault="0005180E" w:rsidP="00996F97">
      <w:pPr>
        <w:pStyle w:val="SubStepAlpha"/>
      </w:pPr>
      <w:r>
        <w:t xml:space="preserve">Dentro do </w:t>
      </w:r>
      <w:proofErr w:type="spellStart"/>
      <w:r>
        <w:rPr>
          <w:b/>
        </w:rPr>
        <w:t>Gotham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Healthcare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r>
        <w:t xml:space="preserve">, clique no PC do </w:t>
      </w:r>
      <w:r>
        <w:rPr>
          <w:b/>
        </w:rPr>
        <w:t>Mike</w:t>
      </w:r>
      <w:r>
        <w:t>.</w:t>
      </w:r>
    </w:p>
    <w:p w14:paraId="36C37F90" w14:textId="77777777" w:rsidR="0005180E" w:rsidRDefault="0005180E" w:rsidP="00996F97">
      <w:pPr>
        <w:pStyle w:val="SubStepAlpha"/>
      </w:pPr>
      <w:r>
        <w:t xml:space="preserve">Clique na aba </w:t>
      </w:r>
      <w:r>
        <w:rPr>
          <w:b/>
        </w:rPr>
        <w:t>Desktop</w:t>
      </w:r>
      <w:r>
        <w:t xml:space="preserve"> e depois clique em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Editor</w:t>
      </w:r>
      <w:r>
        <w:t>.</w:t>
      </w:r>
    </w:p>
    <w:p w14:paraId="0501829F" w14:textId="77777777" w:rsidR="0005180E" w:rsidRDefault="0005180E" w:rsidP="00996F97">
      <w:pPr>
        <w:pStyle w:val="SubStepAlpha"/>
      </w:pPr>
      <w:r>
        <w:t xml:space="preserve">Na janela do editor de texto, clique em </w:t>
      </w:r>
      <w:r w:rsidRPr="00996F97">
        <w:rPr>
          <w:b/>
        </w:rPr>
        <w:t>File</w:t>
      </w:r>
      <w:r>
        <w:t xml:space="preserve"> &gt; </w:t>
      </w:r>
      <w:r w:rsidRPr="00996F97">
        <w:rPr>
          <w:b/>
        </w:rPr>
        <w:t>Open</w:t>
      </w:r>
      <w:r>
        <w:t>.</w:t>
      </w:r>
    </w:p>
    <w:p w14:paraId="25FCAFEE" w14:textId="318C409F" w:rsidR="0005180E" w:rsidRDefault="0005180E" w:rsidP="00996F97">
      <w:pPr>
        <w:pStyle w:val="SubStepAlpha"/>
      </w:pPr>
      <w:r>
        <w:t xml:space="preserve">Clique no primeiro documento </w:t>
      </w:r>
      <w:r>
        <w:rPr>
          <w:b/>
        </w:rPr>
        <w:t>NEclients.txt</w:t>
      </w:r>
      <w:r>
        <w:t xml:space="preserve"> e clique em </w:t>
      </w:r>
      <w:r>
        <w:rPr>
          <w:b/>
        </w:rPr>
        <w:t>OK</w:t>
      </w:r>
      <w:r>
        <w:t>.</w:t>
      </w:r>
    </w:p>
    <w:p w14:paraId="69F610B4" w14:textId="77777777" w:rsidR="0005180E" w:rsidRDefault="0005180E" w:rsidP="00996F97">
      <w:pPr>
        <w:pStyle w:val="SubStepAlpha"/>
      </w:pPr>
      <w:r>
        <w:t>Copie todo o conteúdo do documento de texto.</w:t>
      </w:r>
    </w:p>
    <w:p w14:paraId="1FEBC207" w14:textId="77777777" w:rsidR="0005180E" w:rsidRDefault="0005180E" w:rsidP="00996F97">
      <w:pPr>
        <w:pStyle w:val="SubStepAlpha"/>
      </w:pPr>
      <w:r>
        <w:t xml:space="preserve">Abra um navegador web no seu computador pessoal e navegue até o site </w:t>
      </w:r>
      <w:hyperlink r:id="rId9" w:history="1">
        <w:r>
          <w:rPr>
            <w:rStyle w:val="Hyperlink"/>
          </w:rPr>
          <w:t>https://www.tools4noobs.com/online_tools/hash/</w:t>
        </w:r>
      </w:hyperlink>
    </w:p>
    <w:p w14:paraId="327F4AF4" w14:textId="698408E4" w:rsidR="0005180E" w:rsidRDefault="0005180E" w:rsidP="00996F97">
      <w:pPr>
        <w:pStyle w:val="SubStepAlpha"/>
      </w:pPr>
      <w:r>
        <w:t xml:space="preserve">Clique no espaço em branco e cole o conteúdo do documento de texto. Certifique-se de que o algoritmo está definido como md2. Clique em </w:t>
      </w:r>
      <w:proofErr w:type="spellStart"/>
      <w:r>
        <w:rPr>
          <w:b/>
        </w:rPr>
        <w:t>Hash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>!</w:t>
      </w:r>
      <w:r>
        <w:t>.</w:t>
      </w:r>
    </w:p>
    <w:p w14:paraId="586B4642" w14:textId="77777777" w:rsidR="0005180E" w:rsidRDefault="0005180E" w:rsidP="00996F97">
      <w:pPr>
        <w:pStyle w:val="SubStepAlpha"/>
      </w:pPr>
      <w:r>
        <w:t xml:space="preserve">Para garantir que um ficheiro não foi adulterado, vai comparar o </w:t>
      </w:r>
      <w:proofErr w:type="spellStart"/>
      <w:r>
        <w:t>hash</w:t>
      </w:r>
      <w:proofErr w:type="spellEnd"/>
      <w:r>
        <w:t xml:space="preserve"> resultante com as informações de nome de ficheiro/</w:t>
      </w:r>
      <w:proofErr w:type="spellStart"/>
      <w:r>
        <w:t>hash</w:t>
      </w:r>
      <w:proofErr w:type="spellEnd"/>
      <w:r>
        <w:t xml:space="preserve"> que encontrou na Parte 2, Passo 1.</w:t>
      </w:r>
    </w:p>
    <w:p w14:paraId="26734717" w14:textId="77777777" w:rsidR="0005180E" w:rsidRDefault="0005180E" w:rsidP="00996F97">
      <w:pPr>
        <w:pStyle w:val="SubStepAlpha"/>
      </w:pPr>
      <w:r>
        <w:t xml:space="preserve">Repita os passos d até h para cada ficheiro de cliente e compare o </w:t>
      </w:r>
      <w:proofErr w:type="spellStart"/>
      <w:r>
        <w:t>hash</w:t>
      </w:r>
      <w:proofErr w:type="spellEnd"/>
      <w:r>
        <w:t xml:space="preserve"> gerado com o </w:t>
      </w:r>
      <w:proofErr w:type="spellStart"/>
      <w:r>
        <w:t>hash</w:t>
      </w:r>
      <w:proofErr w:type="spellEnd"/>
      <w:r>
        <w:t xml:space="preserve"> original mostrado na Parte 2, Passo 1.</w:t>
      </w:r>
    </w:p>
    <w:p w14:paraId="2A6D687E" w14:textId="710C223F" w:rsidR="0005180E" w:rsidRDefault="0005180E" w:rsidP="00925957">
      <w:pPr>
        <w:pStyle w:val="BodyTextL50"/>
        <w:tabs>
          <w:tab w:val="left" w:leader="underscore" w:pos="10080"/>
        </w:tabs>
      </w:pPr>
      <w:r>
        <w:t xml:space="preserve">Que ficheiro foi adulterado e tem um </w:t>
      </w:r>
      <w:proofErr w:type="spellStart"/>
      <w:r>
        <w:t>hash</w:t>
      </w:r>
      <w:proofErr w:type="spellEnd"/>
      <w:r>
        <w:t xml:space="preserve"> incorreto? </w:t>
      </w:r>
      <w:r w:rsidR="00925957">
        <w:tab/>
      </w:r>
      <w:r>
        <w:rPr>
          <w:rStyle w:val="AnswerGray"/>
        </w:rPr>
        <w:t xml:space="preserve"> </w:t>
      </w:r>
    </w:p>
    <w:p w14:paraId="424E65A4" w14:textId="77777777" w:rsidR="0005180E" w:rsidRDefault="0005180E" w:rsidP="0005180E">
      <w:pPr>
        <w:pStyle w:val="StepHead"/>
        <w:keepNext w:val="0"/>
        <w:ind w:left="864" w:hanging="864"/>
      </w:pPr>
      <w:r>
        <w:t xml:space="preserve">Descarregue o ficheiro suspeito para o PC da </w:t>
      </w:r>
      <w:proofErr w:type="spellStart"/>
      <w:r>
        <w:t>Sally</w:t>
      </w:r>
      <w:proofErr w:type="spellEnd"/>
      <w:r>
        <w:t>.</w:t>
      </w:r>
    </w:p>
    <w:p w14:paraId="549E2370" w14:textId="77777777" w:rsidR="0005180E" w:rsidRDefault="0005180E" w:rsidP="00996F97">
      <w:pPr>
        <w:pStyle w:val="SubStepAlpha"/>
      </w:pPr>
      <w:r>
        <w:t xml:space="preserve">Clique no </w:t>
      </w:r>
      <w:proofErr w:type="spellStart"/>
      <w:r>
        <w:rPr>
          <w:b/>
        </w:rPr>
        <w:t>Metropolis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Bank</w:t>
      </w:r>
      <w:proofErr w:type="spellEnd"/>
      <w:r>
        <w:rPr>
          <w:b/>
        </w:rPr>
        <w:t xml:space="preserve"> HQ </w:t>
      </w:r>
      <w:r>
        <w:t xml:space="preserve">e, em seguida, clique no PC da </w:t>
      </w:r>
      <w:proofErr w:type="spellStart"/>
      <w:r>
        <w:rPr>
          <w:b/>
        </w:rPr>
        <w:t>Sally</w:t>
      </w:r>
      <w:proofErr w:type="spellEnd"/>
      <w:r>
        <w:t>.</w:t>
      </w:r>
    </w:p>
    <w:p w14:paraId="51C257E1" w14:textId="77777777" w:rsidR="0005180E" w:rsidRDefault="0005180E" w:rsidP="00996F97">
      <w:pPr>
        <w:pStyle w:val="SubStepAlpha"/>
      </w:pPr>
      <w:r>
        <w:t xml:space="preserve">Clique na aba </w:t>
      </w:r>
      <w:r>
        <w:rPr>
          <w:b/>
        </w:rPr>
        <w:t>Desktop</w:t>
      </w:r>
      <w:r>
        <w:t xml:space="preserve"> e depois em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>.</w:t>
      </w:r>
    </w:p>
    <w:p w14:paraId="27B22490" w14:textId="77777777" w:rsidR="0005180E" w:rsidRDefault="0005180E" w:rsidP="00996F97">
      <w:pPr>
        <w:pStyle w:val="SubStepAlpha"/>
      </w:pPr>
      <w:r>
        <w:t xml:space="preserve">Ligue-se ao servidor </w:t>
      </w:r>
      <w:r>
        <w:rPr>
          <w:b/>
        </w:rPr>
        <w:t xml:space="preserve">de ficheiros de backup </w:t>
      </w:r>
      <w:r>
        <w:t xml:space="preserve"> usando o comando </w:t>
      </w:r>
      <w:proofErr w:type="spellStart"/>
      <w:r>
        <w:rPr>
          <w:b/>
        </w:rPr>
        <w:t>ftp</w:t>
      </w:r>
      <w:proofErr w:type="spellEnd"/>
      <w:r>
        <w:rPr>
          <w:b/>
        </w:rPr>
        <w:t xml:space="preserve"> www.cisco2.corp </w:t>
      </w:r>
      <w:r>
        <w:t xml:space="preserve">no </w:t>
      </w:r>
      <w:proofErr w:type="spellStart"/>
      <w:r>
        <w:t>prompt</w:t>
      </w:r>
      <w:proofErr w:type="spellEnd"/>
      <w:r>
        <w:t xml:space="preserve"> da linha de comandos.</w:t>
      </w:r>
    </w:p>
    <w:p w14:paraId="78316946" w14:textId="77777777" w:rsidR="0005180E" w:rsidRDefault="0005180E" w:rsidP="00996F97">
      <w:pPr>
        <w:pStyle w:val="SubStepAlpha"/>
      </w:pPr>
      <w:r>
        <w:t xml:space="preserve">Introduza o nome de utilizador </w:t>
      </w:r>
      <w:proofErr w:type="spellStart"/>
      <w:r w:rsidRPr="00996F97">
        <w:rPr>
          <w:b/>
        </w:rPr>
        <w:t>sally</w:t>
      </w:r>
      <w:proofErr w:type="spellEnd"/>
      <w:r>
        <w:t xml:space="preserve"> e a senha </w:t>
      </w:r>
      <w:r w:rsidRPr="00996F97">
        <w:rPr>
          <w:b/>
        </w:rPr>
        <w:t>cisco123</w:t>
      </w:r>
      <w:r>
        <w:t>.</w:t>
      </w:r>
    </w:p>
    <w:p w14:paraId="1AA08EC7" w14:textId="77777777" w:rsidR="0005180E" w:rsidRDefault="0005180E" w:rsidP="00996F97">
      <w:pPr>
        <w:pStyle w:val="SubStepAlpha"/>
      </w:pPr>
      <w:r>
        <w:t xml:space="preserve">No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rPr>
          <w:b/>
        </w:rPr>
        <w:t>ftp</w:t>
      </w:r>
      <w:proofErr w:type="spellEnd"/>
      <w:r>
        <w:rPr>
          <w:b/>
        </w:rPr>
        <w:t>&gt;</w:t>
      </w:r>
      <w:r>
        <w:t xml:space="preserve"> introduza o comando </w:t>
      </w:r>
      <w:proofErr w:type="spellStart"/>
      <w:r>
        <w:rPr>
          <w:b/>
        </w:rPr>
        <w:t>dir</w:t>
      </w:r>
      <w:proofErr w:type="spellEnd"/>
      <w:r>
        <w:t xml:space="preserve"> para ver os ficheiros armazenados no servidor FTP remoto.</w:t>
      </w:r>
    </w:p>
    <w:p w14:paraId="1C9234F2" w14:textId="77777777" w:rsidR="0005180E" w:rsidRDefault="0005180E" w:rsidP="00996F97">
      <w:pPr>
        <w:pStyle w:val="SubStepAlpha"/>
      </w:pPr>
      <w:r>
        <w:t>Descarregue o ficheiro que foi determinado ter sido adulterado na parte 3, passo 1.</w:t>
      </w:r>
    </w:p>
    <w:p w14:paraId="3005FAC9" w14:textId="77777777" w:rsidR="0005180E" w:rsidRDefault="0005180E" w:rsidP="00996F97">
      <w:pPr>
        <w:pStyle w:val="SubStepAlpha"/>
      </w:pPr>
      <w:r>
        <w:t xml:space="preserve">No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rPr>
          <w:b/>
        </w:rPr>
        <w:t>ftp</w:t>
      </w:r>
      <w:proofErr w:type="spellEnd"/>
      <w:r>
        <w:rPr>
          <w:b/>
        </w:rPr>
        <w:t>&gt;</w:t>
      </w:r>
      <w:r>
        <w:t xml:space="preserve"> introduza o comando </w:t>
      </w:r>
      <w:proofErr w:type="spellStart"/>
      <w:r w:rsidRPr="005737EA">
        <w:rPr>
          <w:b/>
        </w:rPr>
        <w:t>quit</w:t>
      </w:r>
      <w:proofErr w:type="spellEnd"/>
      <w:r>
        <w:t>.</w:t>
      </w:r>
    </w:p>
    <w:p w14:paraId="7072C6CF" w14:textId="77777777" w:rsidR="0005180E" w:rsidRDefault="0005180E" w:rsidP="00996F97">
      <w:pPr>
        <w:pStyle w:val="SubStepAlpha"/>
      </w:pPr>
      <w:r>
        <w:t xml:space="preserve">No </w:t>
      </w:r>
      <w:proofErr w:type="spellStart"/>
      <w:r>
        <w:t>prompt</w:t>
      </w:r>
      <w:proofErr w:type="spellEnd"/>
      <w:r>
        <w:t xml:space="preserve"> </w:t>
      </w:r>
      <w:r>
        <w:rPr>
          <w:b/>
        </w:rPr>
        <w:t>PC</w:t>
      </w:r>
      <w:r>
        <w:t xml:space="preserve">, insira o comando </w:t>
      </w:r>
      <w:proofErr w:type="spellStart"/>
      <w:r>
        <w:rPr>
          <w:b/>
        </w:rPr>
        <w:t>dir</w:t>
      </w:r>
      <w:proofErr w:type="spellEnd"/>
      <w:r>
        <w:t xml:space="preserve"> e verifique se o ficheiro do cliente adulterado está agora no PC da </w:t>
      </w:r>
      <w:proofErr w:type="spellStart"/>
      <w:r>
        <w:t>Sally</w:t>
      </w:r>
      <w:proofErr w:type="spellEnd"/>
      <w:r>
        <w:t xml:space="preserve"> para análise posterior.</w:t>
      </w:r>
    </w:p>
    <w:p w14:paraId="7E41F293" w14:textId="77777777" w:rsidR="0005180E" w:rsidRDefault="0005180E" w:rsidP="00A0497D">
      <w:pPr>
        <w:pStyle w:val="PartHead"/>
      </w:pPr>
      <w:r>
        <w:t>Verificar a integridade de ficheiros críticos usando o HMAC</w:t>
      </w:r>
    </w:p>
    <w:p w14:paraId="4303E983" w14:textId="77777777" w:rsidR="0005180E" w:rsidRDefault="0005180E" w:rsidP="0005180E">
      <w:pPr>
        <w:pStyle w:val="StepHead"/>
        <w:keepNext w:val="0"/>
        <w:ind w:left="864" w:hanging="864"/>
      </w:pPr>
      <w:r>
        <w:t>Calcular o HMAC de um ficheiro crítico.</w:t>
      </w:r>
    </w:p>
    <w:p w14:paraId="08222707" w14:textId="77777777" w:rsidR="0005180E" w:rsidRDefault="0005180E" w:rsidP="00AE06C2">
      <w:pPr>
        <w:pStyle w:val="SubStepAlpha"/>
      </w:pPr>
      <w:r>
        <w:t xml:space="preserve">Dentro do </w:t>
      </w:r>
      <w:proofErr w:type="spellStart"/>
      <w:r>
        <w:rPr>
          <w:b/>
        </w:rPr>
        <w:t>Metropolis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Bank</w:t>
      </w:r>
      <w:proofErr w:type="spellEnd"/>
      <w:r>
        <w:rPr>
          <w:b/>
        </w:rPr>
        <w:t xml:space="preserve"> HQ </w:t>
      </w:r>
      <w:r>
        <w:t xml:space="preserve">clique no PC do </w:t>
      </w:r>
      <w:r>
        <w:rPr>
          <w:b/>
        </w:rPr>
        <w:t>Bob</w:t>
      </w:r>
      <w:r>
        <w:t>.</w:t>
      </w:r>
    </w:p>
    <w:p w14:paraId="213FE241" w14:textId="09560F70" w:rsidR="0005180E" w:rsidRDefault="0005180E" w:rsidP="00AE06C2">
      <w:pPr>
        <w:pStyle w:val="SubStepAlpha"/>
      </w:pPr>
      <w:r>
        <w:t xml:space="preserve">Clique na aba </w:t>
      </w:r>
      <w:r>
        <w:rPr>
          <w:b/>
        </w:rPr>
        <w:t>Desktop</w:t>
      </w:r>
      <w:r>
        <w:t xml:space="preserve"> e depois em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>.</w:t>
      </w:r>
    </w:p>
    <w:p w14:paraId="2AD79F9F" w14:textId="77777777" w:rsidR="0005180E" w:rsidRDefault="0005180E" w:rsidP="00AE06C2">
      <w:pPr>
        <w:pStyle w:val="SubStepAlpha"/>
      </w:pPr>
      <w:r>
        <w:t xml:space="preserve">No </w:t>
      </w:r>
      <w:proofErr w:type="spellStart"/>
      <w:r>
        <w:t>prompt</w:t>
      </w:r>
      <w:proofErr w:type="spellEnd"/>
      <w:r>
        <w:t xml:space="preserve"> </w:t>
      </w:r>
      <w:r>
        <w:rPr>
          <w:b/>
        </w:rPr>
        <w:t>PC&gt;</w:t>
      </w:r>
      <w:r>
        <w:t xml:space="preserve">, digite o comando </w:t>
      </w:r>
      <w:proofErr w:type="spellStart"/>
      <w:r>
        <w:rPr>
          <w:b/>
        </w:rPr>
        <w:t>dir</w:t>
      </w:r>
      <w:proofErr w:type="spellEnd"/>
      <w:r>
        <w:t xml:space="preserve"> e verifique se o ficheiro crítico chamado </w:t>
      </w:r>
      <w:r>
        <w:rPr>
          <w:b/>
        </w:rPr>
        <w:t xml:space="preserve">income.txt </w:t>
      </w:r>
      <w:r>
        <w:t>está no PC do Bob.</w:t>
      </w:r>
    </w:p>
    <w:p w14:paraId="2D135F98" w14:textId="77777777" w:rsidR="0005180E" w:rsidRDefault="0005180E" w:rsidP="00AE06C2">
      <w:pPr>
        <w:pStyle w:val="SubStepAlpha"/>
      </w:pPr>
      <w:r>
        <w:t xml:space="preserve">Na aba </w:t>
      </w:r>
      <w:r>
        <w:rPr>
          <w:b/>
        </w:rPr>
        <w:t>Desktop</w:t>
      </w:r>
      <w:r>
        <w:t xml:space="preserve">, clique em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Editor</w:t>
      </w:r>
      <w:r>
        <w:t>.</w:t>
      </w:r>
    </w:p>
    <w:p w14:paraId="5B4712F9" w14:textId="77777777" w:rsidR="0005180E" w:rsidRDefault="0005180E" w:rsidP="00AE06C2">
      <w:pPr>
        <w:pStyle w:val="SubStepAlpha"/>
      </w:pPr>
      <w:r>
        <w:t xml:space="preserve">Na janela do editor de texto, clique em </w:t>
      </w:r>
      <w:r w:rsidRPr="00AE06C2">
        <w:rPr>
          <w:b/>
        </w:rPr>
        <w:t>File</w:t>
      </w:r>
      <w:r>
        <w:t xml:space="preserve"> &gt; </w:t>
      </w:r>
      <w:r w:rsidRPr="00AE06C2">
        <w:rPr>
          <w:b/>
        </w:rPr>
        <w:t>Open</w:t>
      </w:r>
      <w:r>
        <w:t>.</w:t>
      </w:r>
    </w:p>
    <w:p w14:paraId="50AFC29B" w14:textId="77777777" w:rsidR="0005180E" w:rsidRDefault="0005180E" w:rsidP="00AE06C2">
      <w:pPr>
        <w:pStyle w:val="SubStepAlpha"/>
      </w:pPr>
      <w:r>
        <w:t xml:space="preserve">Clique no documento </w:t>
      </w:r>
      <w:r w:rsidRPr="00AE06C2">
        <w:rPr>
          <w:b/>
        </w:rPr>
        <w:t>income.txt</w:t>
      </w:r>
      <w:r>
        <w:t xml:space="preserve"> e clique em </w:t>
      </w:r>
      <w:r w:rsidR="00AE06C2" w:rsidRPr="00AE06C2">
        <w:rPr>
          <w:b/>
        </w:rPr>
        <w:t>OK</w:t>
      </w:r>
      <w:r>
        <w:t>.</w:t>
      </w:r>
    </w:p>
    <w:p w14:paraId="01C9A096" w14:textId="77777777" w:rsidR="0005180E" w:rsidRDefault="0005180E" w:rsidP="00AE06C2">
      <w:pPr>
        <w:pStyle w:val="SubStepAlpha"/>
      </w:pPr>
      <w:r>
        <w:lastRenderedPageBreak/>
        <w:t>Copie todo o conteúdo do documento de texto.</w:t>
      </w:r>
    </w:p>
    <w:p w14:paraId="2F2239AA" w14:textId="19AE4F88" w:rsidR="0005180E" w:rsidRDefault="0005180E" w:rsidP="00AE06C2">
      <w:pPr>
        <w:pStyle w:val="SubStepAlpha"/>
      </w:pPr>
      <w:r>
        <w:t xml:space="preserve">Abra um navegador web no seu computador pessoal e navegue até o site </w:t>
      </w:r>
      <w:hyperlink r:id="rId10" w:history="1">
        <w:r>
          <w:rPr>
            <w:rStyle w:val="Hyperlink"/>
          </w:rPr>
          <w:t>http://www.freeformatter.com/hmac-generator.html</w:t>
        </w:r>
      </w:hyperlink>
    </w:p>
    <w:p w14:paraId="77D412CA" w14:textId="643A8B67" w:rsidR="0005180E" w:rsidRDefault="0005180E" w:rsidP="007E5346">
      <w:pPr>
        <w:pStyle w:val="SubStepAlpha"/>
      </w:pPr>
      <w:r>
        <w:t xml:space="preserve">Clique no espaço em branco e cole o conteúdo do documento de texto. Introduza a chave secreta </w:t>
      </w:r>
      <w:r w:rsidRPr="00AE06C2">
        <w:rPr>
          <w:b/>
        </w:rPr>
        <w:t>cisco123</w:t>
      </w:r>
      <w:r>
        <w:t xml:space="preserve">. Certifique-se de que o algoritmo está definido para </w:t>
      </w:r>
      <w:r w:rsidR="00AE06C2" w:rsidRPr="0068314C">
        <w:rPr>
          <w:b/>
        </w:rPr>
        <w:t>SHA1</w:t>
      </w:r>
      <w:r>
        <w:t xml:space="preserve">. Clique em </w:t>
      </w:r>
      <w:r w:rsidRPr="0068314C">
        <w:rPr>
          <w:b/>
        </w:rPr>
        <w:t>Compute HMAC</w:t>
      </w:r>
      <w:r>
        <w:t>.</w:t>
      </w:r>
    </w:p>
    <w:p w14:paraId="1DE1BD9B" w14:textId="77777777" w:rsidR="00AE06C2" w:rsidRDefault="0005180E" w:rsidP="00AE06C2">
      <w:pPr>
        <w:pStyle w:val="BodyTextL50"/>
      </w:pPr>
      <w:r>
        <w:t>Qual é o HMAC computado para o conteúdo do ficheiro?</w:t>
      </w:r>
    </w:p>
    <w:p w14:paraId="78339E46" w14:textId="77777777" w:rsidR="00AE06C2" w:rsidRDefault="0005180E" w:rsidP="00AE06C2">
      <w:pPr>
        <w:pStyle w:val="BodyTextL50"/>
      </w:pPr>
      <w:r>
        <w:t>____________________________________________________________________________________</w:t>
      </w:r>
    </w:p>
    <w:p w14:paraId="4D20B2E8" w14:textId="77777777" w:rsidR="00AE06C2" w:rsidRDefault="0005180E" w:rsidP="00AE06C2">
      <w:pPr>
        <w:pStyle w:val="BodyTextL50"/>
      </w:pPr>
      <w:r>
        <w:t xml:space="preserve">Porque é que usar o HMAC é mais seguro do que um simples </w:t>
      </w:r>
      <w:proofErr w:type="spellStart"/>
      <w:r>
        <w:t>hashing</w:t>
      </w:r>
      <w:proofErr w:type="spellEnd"/>
      <w:r>
        <w:t>?</w:t>
      </w:r>
    </w:p>
    <w:p w14:paraId="7A7C499E" w14:textId="77777777" w:rsidR="00AE06C2" w:rsidRDefault="0005180E" w:rsidP="00AE06C2">
      <w:pPr>
        <w:pStyle w:val="BodyTextL50"/>
      </w:pPr>
      <w:r>
        <w:t>____________________________________________________________________________________</w:t>
      </w:r>
    </w:p>
    <w:p w14:paraId="4A49562D" w14:textId="77777777" w:rsidR="0005180E" w:rsidRDefault="0005180E" w:rsidP="0005180E">
      <w:pPr>
        <w:pStyle w:val="StepHead"/>
        <w:keepNext w:val="0"/>
        <w:ind w:left="864" w:hanging="864"/>
      </w:pPr>
      <w:r>
        <w:t>Verifique o HMAC calculado.</w:t>
      </w:r>
    </w:p>
    <w:p w14:paraId="7A7BE000" w14:textId="77777777" w:rsidR="0005180E" w:rsidRDefault="0005180E" w:rsidP="00AE06C2">
      <w:pPr>
        <w:pStyle w:val="SubStepAlpha"/>
      </w:pPr>
      <w:r>
        <w:t xml:space="preserve">Dentro do </w:t>
      </w:r>
      <w:proofErr w:type="spellStart"/>
      <w:r>
        <w:rPr>
          <w:b/>
        </w:rPr>
        <w:t>Metropolis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Bank</w:t>
      </w:r>
      <w:proofErr w:type="spellEnd"/>
      <w:r>
        <w:rPr>
          <w:b/>
        </w:rPr>
        <w:t xml:space="preserve"> HQ </w:t>
      </w:r>
      <w:r>
        <w:t xml:space="preserve">clique no PC do </w:t>
      </w:r>
      <w:r>
        <w:rPr>
          <w:b/>
        </w:rPr>
        <w:t>Bob</w:t>
      </w:r>
      <w:r>
        <w:t>.</w:t>
      </w:r>
    </w:p>
    <w:p w14:paraId="7D4D502A" w14:textId="77777777" w:rsidR="0005180E" w:rsidRDefault="0005180E" w:rsidP="00AE06C2">
      <w:pPr>
        <w:pStyle w:val="SubStepAlpha"/>
      </w:pPr>
      <w:r>
        <w:t xml:space="preserve">Clique na aba </w:t>
      </w:r>
      <w:r>
        <w:rPr>
          <w:b/>
        </w:rPr>
        <w:t>Desktop</w:t>
      </w:r>
      <w:r>
        <w:t xml:space="preserve"> e de seguida clique em </w:t>
      </w:r>
      <w:r>
        <w:rPr>
          <w:b/>
        </w:rPr>
        <w:t>Web Browser</w:t>
      </w:r>
      <w:r>
        <w:t>.</w:t>
      </w:r>
    </w:p>
    <w:p w14:paraId="1A095851" w14:textId="77777777" w:rsidR="0005180E" w:rsidRDefault="0005180E" w:rsidP="00AE06C2">
      <w:pPr>
        <w:pStyle w:val="SubStepAlpha"/>
      </w:pPr>
      <w:r>
        <w:t xml:space="preserve">Digite o URL </w:t>
      </w:r>
      <w:r w:rsidRPr="00AE06C2">
        <w:rPr>
          <w:b/>
        </w:rPr>
        <w:t>http://www.cisco.corp</w:t>
      </w:r>
      <w:r>
        <w:t xml:space="preserve"> e clique em </w:t>
      </w:r>
      <w:proofErr w:type="spellStart"/>
      <w:r w:rsidRPr="00AE06C2">
        <w:rPr>
          <w:b/>
        </w:rPr>
        <w:t>Go</w:t>
      </w:r>
      <w:proofErr w:type="spellEnd"/>
      <w:r>
        <w:t>.</w:t>
      </w:r>
    </w:p>
    <w:p w14:paraId="738DD50B" w14:textId="77777777" w:rsidR="0005180E" w:rsidRDefault="0005180E" w:rsidP="00AE06C2">
      <w:pPr>
        <w:pStyle w:val="SubStepAlpha"/>
      </w:pPr>
      <w:r>
        <w:t xml:space="preserve">Clique no link para visualizar os ficheiros mais recentes e seus </w:t>
      </w:r>
      <w:proofErr w:type="spellStart"/>
      <w:r>
        <w:t>hashes</w:t>
      </w:r>
      <w:proofErr w:type="spellEnd"/>
      <w:r>
        <w:t>.</w:t>
      </w:r>
    </w:p>
    <w:p w14:paraId="4C6D6EBD" w14:textId="798AB641" w:rsidR="00A078BD" w:rsidRDefault="0005180E" w:rsidP="00A0497D">
      <w:pPr>
        <w:pStyle w:val="BodyTextL50"/>
        <w:tabs>
          <w:tab w:val="left" w:leader="underscore" w:pos="8640"/>
        </w:tabs>
        <w:rPr>
          <w:rStyle w:val="AnswerGray"/>
        </w:rPr>
      </w:pPr>
      <w:r>
        <w:t xml:space="preserve">O </w:t>
      </w:r>
      <w:proofErr w:type="spellStart"/>
      <w:r>
        <w:t>hash</w:t>
      </w:r>
      <w:proofErr w:type="spellEnd"/>
      <w:r>
        <w:t xml:space="preserve"> HMAC para o ficheiro income.txt corresponde? </w:t>
      </w:r>
      <w:r w:rsidR="00A0497D">
        <w:tab/>
      </w:r>
    </w:p>
    <w:p w14:paraId="1D3E26B3" w14:textId="77777777" w:rsidR="0005180E" w:rsidRDefault="0005180E" w:rsidP="0005180E">
      <w:pPr>
        <w:pStyle w:val="LabSection"/>
      </w:pPr>
      <w:r>
        <w:t>Pontuação Sugerida</w:t>
      </w:r>
    </w:p>
    <w:tbl>
      <w:tblPr>
        <w:tblW w:w="91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5"/>
        <w:gridCol w:w="1364"/>
        <w:gridCol w:w="1258"/>
        <w:gridCol w:w="1253"/>
      </w:tblGrid>
      <w:tr w:rsidR="00895B40" w14:paraId="48DCF228" w14:textId="77777777" w:rsidTr="00A078BD">
        <w:trPr>
          <w:cantSplit/>
          <w:jc w:val="center"/>
        </w:trPr>
        <w:tc>
          <w:tcPr>
            <w:tcW w:w="5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5F52ED" w14:textId="77777777" w:rsidR="0005180E" w:rsidRDefault="0005180E" w:rsidP="006E2916">
            <w:pPr>
              <w:pStyle w:val="TableHeading"/>
            </w:pPr>
            <w:r>
              <w:t>Secção da Atividade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FD4D41" w14:textId="77777777" w:rsidR="0005180E" w:rsidRDefault="0005180E" w:rsidP="006E2916">
            <w:pPr>
              <w:pStyle w:val="TableHeading"/>
            </w:pPr>
            <w:r>
              <w:t>Localização da Questão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897388" w14:textId="77777777" w:rsidR="0005180E" w:rsidRDefault="0005180E" w:rsidP="006E2916">
            <w:pPr>
              <w:pStyle w:val="TableHeading"/>
            </w:pPr>
            <w:r>
              <w:t>Pontos Possíveis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21F5BC" w14:textId="77777777" w:rsidR="0005180E" w:rsidRDefault="0005180E" w:rsidP="006E2916">
            <w:pPr>
              <w:pStyle w:val="TableHeading"/>
            </w:pPr>
            <w:r>
              <w:t>Pontos Ganhos</w:t>
            </w:r>
          </w:p>
        </w:tc>
      </w:tr>
      <w:tr w:rsidR="0005180E" w14:paraId="24AE44DB" w14:textId="77777777" w:rsidTr="00A078BD">
        <w:trPr>
          <w:cantSplit/>
          <w:jc w:val="center"/>
        </w:trPr>
        <w:tc>
          <w:tcPr>
            <w:tcW w:w="5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F42BF99" w14:textId="77777777" w:rsidR="0005180E" w:rsidRDefault="0005180E" w:rsidP="00A078BD">
            <w:pPr>
              <w:pStyle w:val="TableText"/>
            </w:pPr>
            <w:r>
              <w:t>Parte 1: Descarregar os ficheiros do cliente para o PC do Mike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BD43F9" w14:textId="77777777" w:rsidR="0005180E" w:rsidRDefault="0005180E" w:rsidP="00A078BD">
            <w:pPr>
              <w:pStyle w:val="TableText"/>
              <w:jc w:val="center"/>
            </w:pPr>
            <w:r>
              <w:t>Passo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E576CE" w14:textId="77777777" w:rsidR="0005180E" w:rsidRDefault="0005180E" w:rsidP="00A078BD">
            <w:pPr>
              <w:pStyle w:val="TableText"/>
              <w:jc w:val="center"/>
              <w:rPr>
                <w:rFonts w:eastAsia="Times New Roman"/>
              </w:rPr>
            </w:pPr>
            <w: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0BA463" w14:textId="77777777" w:rsidR="0005180E" w:rsidRDefault="0005180E" w:rsidP="00A078BD">
            <w:pPr>
              <w:pStyle w:val="TableText"/>
            </w:pPr>
          </w:p>
        </w:tc>
      </w:tr>
      <w:tr w:rsidR="0005180E" w14:paraId="261D6B39" w14:textId="77777777" w:rsidTr="00A078BD">
        <w:trPr>
          <w:cantSplit/>
          <w:jc w:val="center"/>
        </w:trPr>
        <w:tc>
          <w:tcPr>
            <w:tcW w:w="54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B374828" w14:textId="2CF5E0BF" w:rsidR="0005180E" w:rsidRPr="00A078BD" w:rsidRDefault="0005180E" w:rsidP="00A078BD">
            <w:pPr>
              <w:pStyle w:val="TableText"/>
            </w:pPr>
            <w:r>
              <w:t>Parte 2: Descarregar os ficheiros do cliente do servidor de ficheiros de backup para o PC do Mike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42AA15" w14:textId="77777777" w:rsidR="0005180E" w:rsidRDefault="0005180E" w:rsidP="00A078BD">
            <w:pPr>
              <w:pStyle w:val="TableText"/>
              <w:jc w:val="center"/>
            </w:pPr>
            <w:r>
              <w:t>Passo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83E176" w14:textId="77777777" w:rsidR="0005180E" w:rsidRDefault="0005180E" w:rsidP="00A078B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D6D5332" w14:textId="77777777" w:rsidR="0005180E" w:rsidRDefault="0005180E" w:rsidP="00A078BD">
            <w:pPr>
              <w:pStyle w:val="TableText"/>
            </w:pPr>
          </w:p>
        </w:tc>
      </w:tr>
      <w:tr w:rsidR="0005180E" w14:paraId="3A2845B5" w14:textId="77777777" w:rsidTr="00A078BD">
        <w:trPr>
          <w:cantSplit/>
          <w:jc w:val="center"/>
        </w:trPr>
        <w:tc>
          <w:tcPr>
            <w:tcW w:w="54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73D2D" w14:textId="77777777" w:rsidR="0005180E" w:rsidRDefault="0005180E" w:rsidP="00A078BD">
            <w:pPr>
              <w:pStyle w:val="TableText"/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E2CE87" w14:textId="77777777" w:rsidR="0005180E" w:rsidRDefault="0005180E" w:rsidP="00A078BD">
            <w:pPr>
              <w:pStyle w:val="TableText"/>
              <w:jc w:val="center"/>
            </w:pPr>
            <w:r>
              <w:t>Passo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19C916" w14:textId="77777777" w:rsidR="0005180E" w:rsidRDefault="0005180E" w:rsidP="00A078BD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F444C1A" w14:textId="77777777" w:rsidR="0005180E" w:rsidRDefault="0005180E" w:rsidP="00A078BD">
            <w:pPr>
              <w:pStyle w:val="TableText"/>
            </w:pPr>
          </w:p>
        </w:tc>
      </w:tr>
      <w:tr w:rsidR="0005180E" w14:paraId="7954CE9A" w14:textId="77777777" w:rsidTr="00A078BD">
        <w:trPr>
          <w:cantSplit/>
          <w:jc w:val="center"/>
        </w:trPr>
        <w:tc>
          <w:tcPr>
            <w:tcW w:w="5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606F670" w14:textId="77777777" w:rsidR="0005180E" w:rsidRDefault="0005180E" w:rsidP="00A078BD">
            <w:pPr>
              <w:pStyle w:val="TableText"/>
            </w:pPr>
            <w:r>
              <w:t xml:space="preserve">Parte 3: Verificar a integridade dos ficheiros do cliente usando </w:t>
            </w:r>
            <w:proofErr w:type="spellStart"/>
            <w:r>
              <w:t>hashing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28FDAE" w14:textId="77777777" w:rsidR="0005180E" w:rsidRDefault="0005180E" w:rsidP="00A078BD">
            <w:pPr>
              <w:pStyle w:val="TableText"/>
              <w:jc w:val="center"/>
            </w:pPr>
            <w:r>
              <w:t>Passo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98D1A0" w14:textId="77777777" w:rsidR="0005180E" w:rsidRDefault="0005180E" w:rsidP="00A078BD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8AEEA06" w14:textId="77777777" w:rsidR="0005180E" w:rsidRDefault="0005180E" w:rsidP="00A078BD">
            <w:pPr>
              <w:pStyle w:val="TableText"/>
            </w:pPr>
          </w:p>
        </w:tc>
      </w:tr>
      <w:tr w:rsidR="0005180E" w14:paraId="1D69C853" w14:textId="77777777" w:rsidTr="00A078BD">
        <w:trPr>
          <w:cantSplit/>
          <w:jc w:val="center"/>
        </w:trPr>
        <w:tc>
          <w:tcPr>
            <w:tcW w:w="541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586F5C3" w14:textId="77777777" w:rsidR="0005180E" w:rsidRDefault="0005180E" w:rsidP="00A078BD">
            <w:pPr>
              <w:pStyle w:val="TableText"/>
            </w:pPr>
            <w:r>
              <w:t>Parte 4: Verificar a integridade dos ficheiros críticos usando o HMAC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8F1194" w14:textId="77777777" w:rsidR="0005180E" w:rsidRDefault="0005180E" w:rsidP="00A078BD">
            <w:pPr>
              <w:pStyle w:val="TableText"/>
              <w:jc w:val="center"/>
            </w:pPr>
            <w:r>
              <w:t>Passo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A24F81" w14:textId="77777777" w:rsidR="0005180E" w:rsidRDefault="0005180E" w:rsidP="00A078BD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9D0E18E" w14:textId="77777777" w:rsidR="0005180E" w:rsidRDefault="0005180E" w:rsidP="00A078BD">
            <w:pPr>
              <w:pStyle w:val="TableText"/>
            </w:pPr>
          </w:p>
        </w:tc>
      </w:tr>
      <w:tr w:rsidR="0005180E" w14:paraId="2182A64C" w14:textId="77777777" w:rsidTr="00A078BD">
        <w:trPr>
          <w:cantSplit/>
          <w:jc w:val="center"/>
        </w:trPr>
        <w:tc>
          <w:tcPr>
            <w:tcW w:w="5410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E36D36B" w14:textId="77777777" w:rsidR="0005180E" w:rsidRDefault="0005180E" w:rsidP="00A078BD">
            <w:pPr>
              <w:pStyle w:val="TableText"/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859A3B7" w14:textId="77777777" w:rsidR="0005180E" w:rsidRDefault="0005180E" w:rsidP="00A078BD">
            <w:pPr>
              <w:pStyle w:val="TableText"/>
              <w:jc w:val="center"/>
            </w:pPr>
            <w:r>
              <w:t>Passo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1EA5010" w14:textId="77777777" w:rsidR="0005180E" w:rsidRDefault="0005180E" w:rsidP="00A078BD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50E5293" w14:textId="77777777" w:rsidR="0005180E" w:rsidRDefault="0005180E" w:rsidP="00A078BD">
            <w:pPr>
              <w:pStyle w:val="TableText"/>
            </w:pPr>
          </w:p>
        </w:tc>
      </w:tr>
      <w:tr w:rsidR="0005180E" w14:paraId="50DCC594" w14:textId="77777777" w:rsidTr="00A078BD">
        <w:trPr>
          <w:cantSplit/>
          <w:jc w:val="center"/>
        </w:trPr>
        <w:tc>
          <w:tcPr>
            <w:tcW w:w="54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C3283BB" w14:textId="77777777" w:rsidR="0005180E" w:rsidRDefault="0005180E" w:rsidP="00A078BD">
            <w:pPr>
              <w:pStyle w:val="TableText"/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8F479C5" w14:textId="77777777" w:rsidR="0005180E" w:rsidRDefault="0005180E" w:rsidP="00A078BD">
            <w:pPr>
              <w:pStyle w:val="TableText"/>
              <w:jc w:val="center"/>
            </w:pPr>
            <w:r>
              <w:t>Passo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5F0566E" w14:textId="77777777" w:rsidR="0005180E" w:rsidRDefault="0005180E" w:rsidP="00A078BD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03087F6" w14:textId="77777777" w:rsidR="0005180E" w:rsidRDefault="0005180E" w:rsidP="00A078BD">
            <w:pPr>
              <w:pStyle w:val="TableText"/>
            </w:pPr>
          </w:p>
        </w:tc>
      </w:tr>
      <w:tr w:rsidR="0005180E" w14:paraId="7A180A92" w14:textId="77777777" w:rsidTr="00A078BD">
        <w:trPr>
          <w:cantSplit/>
          <w:jc w:val="center"/>
        </w:trPr>
        <w:tc>
          <w:tcPr>
            <w:tcW w:w="66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94971B" w14:textId="77777777" w:rsidR="0005180E" w:rsidRDefault="0005180E" w:rsidP="00A078BD">
            <w:pPr>
              <w:pStyle w:val="TableText"/>
            </w:pPr>
            <w:r>
              <w:rPr>
                <w:b/>
              </w:rPr>
              <w:t>Perguntas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75C692" w14:textId="77777777" w:rsidR="0005180E" w:rsidRDefault="0005180E" w:rsidP="00A078BD">
            <w:pPr>
              <w:pStyle w:val="TableText"/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44F87C4" w14:textId="77777777" w:rsidR="0005180E" w:rsidRDefault="0005180E" w:rsidP="00A078BD">
            <w:pPr>
              <w:pStyle w:val="TableText"/>
            </w:pPr>
          </w:p>
        </w:tc>
      </w:tr>
      <w:tr w:rsidR="0005180E" w14:paraId="32C56E8D" w14:textId="77777777" w:rsidTr="00A078BD">
        <w:trPr>
          <w:cantSplit/>
          <w:jc w:val="center"/>
        </w:trPr>
        <w:tc>
          <w:tcPr>
            <w:tcW w:w="66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5A6EDD" w14:textId="77777777" w:rsidR="0005180E" w:rsidRDefault="0005180E" w:rsidP="00A078BD">
            <w:pPr>
              <w:pStyle w:val="TableText"/>
            </w:pPr>
            <w:r>
              <w:rPr>
                <w:b/>
              </w:rPr>
              <w:t xml:space="preserve">Pontuação do </w:t>
            </w:r>
            <w:proofErr w:type="spellStart"/>
            <w:r>
              <w:rPr>
                <w:b/>
              </w:rPr>
              <w:t>Packet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Tracer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5BD673" w14:textId="77777777" w:rsidR="0005180E" w:rsidRDefault="0005180E" w:rsidP="00A078BD">
            <w:pPr>
              <w:pStyle w:val="TableText"/>
              <w:jc w:val="center"/>
            </w:pPr>
            <w:r>
              <w:rPr>
                <w:b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53EBC29" w14:textId="77777777" w:rsidR="0005180E" w:rsidRDefault="0005180E" w:rsidP="00A078BD">
            <w:pPr>
              <w:pStyle w:val="TableText"/>
            </w:pPr>
          </w:p>
        </w:tc>
      </w:tr>
      <w:tr w:rsidR="0005180E" w14:paraId="2A4A1890" w14:textId="77777777" w:rsidTr="00A078BD">
        <w:trPr>
          <w:cantSplit/>
          <w:jc w:val="center"/>
        </w:trPr>
        <w:tc>
          <w:tcPr>
            <w:tcW w:w="66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2EE226" w14:textId="77777777" w:rsidR="0005180E" w:rsidRDefault="0005180E" w:rsidP="00A078BD">
            <w:pPr>
              <w:pStyle w:val="TableText"/>
            </w:pPr>
            <w:r>
              <w:rPr>
                <w:b/>
              </w:rPr>
              <w:t>Pontuação 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A6BE39" w14:textId="77777777" w:rsidR="0005180E" w:rsidRDefault="0005180E" w:rsidP="00A078BD">
            <w:pPr>
              <w:pStyle w:val="TableText"/>
              <w:jc w:val="center"/>
            </w:pPr>
            <w:r>
              <w:rPr>
                <w:b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7DC5233" w14:textId="77777777" w:rsidR="0005180E" w:rsidRDefault="0005180E" w:rsidP="00A078BD">
            <w:pPr>
              <w:pStyle w:val="TableText"/>
            </w:pPr>
          </w:p>
        </w:tc>
      </w:tr>
    </w:tbl>
    <w:p w14:paraId="779D2254" w14:textId="77777777" w:rsidR="006513FB" w:rsidRPr="00925957" w:rsidRDefault="006513FB" w:rsidP="00925957"/>
    <w:sectPr w:rsidR="006513FB" w:rsidRPr="00925957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2B08E" w14:textId="77777777" w:rsidR="003625AF" w:rsidRDefault="003625AF" w:rsidP="0090659A">
      <w:pPr>
        <w:spacing w:after="0" w:line="240" w:lineRule="auto"/>
      </w:pPr>
      <w:r>
        <w:separator/>
      </w:r>
    </w:p>
    <w:p w14:paraId="73DC1F22" w14:textId="77777777" w:rsidR="003625AF" w:rsidRDefault="003625AF"/>
    <w:p w14:paraId="5EA35C9A" w14:textId="77777777" w:rsidR="003625AF" w:rsidRDefault="003625AF"/>
    <w:p w14:paraId="3C246686" w14:textId="77777777" w:rsidR="003625AF" w:rsidRDefault="003625AF"/>
    <w:p w14:paraId="5B7DEFB4" w14:textId="77777777" w:rsidR="003625AF" w:rsidRDefault="003625AF"/>
    <w:p w14:paraId="0961C21B" w14:textId="77777777" w:rsidR="003625AF" w:rsidRDefault="003625AF"/>
  </w:endnote>
  <w:endnote w:type="continuationSeparator" w:id="0">
    <w:p w14:paraId="36907F87" w14:textId="77777777" w:rsidR="003625AF" w:rsidRDefault="003625AF" w:rsidP="0090659A">
      <w:pPr>
        <w:spacing w:after="0" w:line="240" w:lineRule="auto"/>
      </w:pPr>
      <w:r>
        <w:continuationSeparator/>
      </w:r>
    </w:p>
    <w:p w14:paraId="60791E2E" w14:textId="77777777" w:rsidR="003625AF" w:rsidRDefault="003625AF"/>
    <w:p w14:paraId="2187B722" w14:textId="77777777" w:rsidR="003625AF" w:rsidRDefault="003625AF"/>
    <w:p w14:paraId="6E8966D2" w14:textId="77777777" w:rsidR="003625AF" w:rsidRDefault="003625AF"/>
    <w:p w14:paraId="283A6D78" w14:textId="77777777" w:rsidR="003625AF" w:rsidRDefault="003625AF"/>
    <w:p w14:paraId="64864CB7" w14:textId="77777777" w:rsidR="003625AF" w:rsidRDefault="00362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D8141" w14:textId="77777777" w:rsidR="00A37ACB" w:rsidRDefault="00A37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3B8F" w14:textId="1B620F19"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"aaaa"  \* MERGEFORMAT </w:instrText>
    </w:r>
    <w:r w:rsidR="00603C52">
      <w:fldChar w:fldCharType="separate"/>
    </w:r>
    <w:r w:rsidR="002E6BD6">
      <w:rPr>
        <w:noProof/>
      </w:rPr>
      <w:t>aa</w:t>
    </w:r>
    <w:r w:rsidR="00603C52">
      <w:fldChar w:fldCharType="end"/>
    </w:r>
    <w:r>
      <w:t xml:space="preserve"> Cisco e/ou afiliadas. Todos os direitos reservados. Este documento é informação pública da Cisco.</w:t>
    </w:r>
    <w:r>
      <w:rPr>
        <w:szCs w:val="16"/>
      </w:rPr>
      <w:tab/>
    </w:r>
    <w:r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1F7D52">
      <w:rPr>
        <w:b/>
        <w:szCs w:val="16"/>
      </w:rPr>
      <w:t>4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1F7D52">
      <w:rPr>
        <w:b/>
        <w:szCs w:val="16"/>
      </w:rPr>
      <w:t>4</w:t>
    </w:r>
    <w:r w:rsidR="00B74716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7EFD9" w14:textId="4B7727E0"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"aaaa"  \* MERGEFORMAT </w:instrText>
    </w:r>
    <w:r w:rsidR="00603C52">
      <w:fldChar w:fldCharType="separate"/>
    </w:r>
    <w:r w:rsidR="002E6BD6">
      <w:rPr>
        <w:noProof/>
      </w:rPr>
      <w:t>aa</w:t>
    </w:r>
    <w:r w:rsidR="00603C52">
      <w:fldChar w:fldCharType="end"/>
    </w:r>
    <w:r>
      <w:t xml:space="preserve"> Cisco e/ou afiliadas. Todos os direitos reservados. Este documento é informação pública da Cisco.</w:t>
    </w:r>
    <w:r>
      <w:rPr>
        <w:szCs w:val="16"/>
      </w:rPr>
      <w:tab/>
    </w:r>
    <w:r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D379FB">
      <w:rPr>
        <w:b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D379FB">
      <w:rPr>
        <w:b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27C54" w14:textId="77777777" w:rsidR="003625AF" w:rsidRDefault="003625AF" w:rsidP="0090659A">
      <w:pPr>
        <w:spacing w:after="0" w:line="240" w:lineRule="auto"/>
      </w:pPr>
      <w:r>
        <w:separator/>
      </w:r>
    </w:p>
    <w:p w14:paraId="49F88C9D" w14:textId="77777777" w:rsidR="003625AF" w:rsidRDefault="003625AF"/>
    <w:p w14:paraId="5F3744AA" w14:textId="77777777" w:rsidR="003625AF" w:rsidRDefault="003625AF"/>
    <w:p w14:paraId="66522198" w14:textId="77777777" w:rsidR="003625AF" w:rsidRDefault="003625AF"/>
    <w:p w14:paraId="77DFBD60" w14:textId="77777777" w:rsidR="003625AF" w:rsidRDefault="003625AF"/>
    <w:p w14:paraId="5D710110" w14:textId="77777777" w:rsidR="003625AF" w:rsidRDefault="003625AF"/>
  </w:footnote>
  <w:footnote w:type="continuationSeparator" w:id="0">
    <w:p w14:paraId="3DFEFEA6" w14:textId="77777777" w:rsidR="003625AF" w:rsidRDefault="003625AF" w:rsidP="0090659A">
      <w:pPr>
        <w:spacing w:after="0" w:line="240" w:lineRule="auto"/>
      </w:pPr>
      <w:r>
        <w:continuationSeparator/>
      </w:r>
    </w:p>
    <w:p w14:paraId="7A7C0A2E" w14:textId="77777777" w:rsidR="003625AF" w:rsidRDefault="003625AF"/>
    <w:p w14:paraId="039F8BCA" w14:textId="77777777" w:rsidR="003625AF" w:rsidRDefault="003625AF"/>
    <w:p w14:paraId="1AC26847" w14:textId="77777777" w:rsidR="003625AF" w:rsidRDefault="003625AF"/>
    <w:p w14:paraId="2F271F7F" w14:textId="77777777" w:rsidR="003625AF" w:rsidRDefault="003625AF"/>
    <w:p w14:paraId="0AF00B5B" w14:textId="77777777" w:rsidR="003625AF" w:rsidRDefault="003625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75E3E" w14:textId="77777777" w:rsidR="00A37ACB" w:rsidRDefault="00A37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05D33" w14:textId="7C34A108" w:rsidR="00926CB2" w:rsidRDefault="0005180E" w:rsidP="008402F2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— Usando verificações de integridade de ficheiros e dados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76091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03F6B41A" wp14:editId="2A67FCB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06334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3DA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76A6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FC692E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360"/>
    <w:multiLevelType w:val="multilevel"/>
    <w:tmpl w:val="842ACA2C"/>
    <w:styleLink w:val="PartStepSubStepList"/>
    <w:lvl w:ilvl="0">
      <w:start w:val="1"/>
      <w:numFmt w:val="decimal"/>
      <w:pStyle w:val="PartHead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Passo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634603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37962D6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21322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58434827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pStyle w:val="PartHead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Pas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PartHead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Pas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0"/>
  </w:num>
  <w:num w:numId="18">
    <w:abstractNumId w:val="5"/>
  </w:num>
  <w:num w:numId="19">
    <w:abstractNumId w:val="13"/>
  </w:num>
  <w:num w:numId="2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8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180E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4A47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484D"/>
    <w:rsid w:val="00125DCF"/>
    <w:rsid w:val="001261C4"/>
    <w:rsid w:val="001314FB"/>
    <w:rsid w:val="001366EC"/>
    <w:rsid w:val="0014219C"/>
    <w:rsid w:val="001425ED"/>
    <w:rsid w:val="00143450"/>
    <w:rsid w:val="00144997"/>
    <w:rsid w:val="001523BA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DF2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681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52"/>
    <w:rsid w:val="001F7DD8"/>
    <w:rsid w:val="00201928"/>
    <w:rsid w:val="00203E26"/>
    <w:rsid w:val="0020449C"/>
    <w:rsid w:val="002113B8"/>
    <w:rsid w:val="0021213C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E6BD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25AF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029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34E4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25F97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2085"/>
    <w:rsid w:val="005762B1"/>
    <w:rsid w:val="00580456"/>
    <w:rsid w:val="005804E1"/>
    <w:rsid w:val="00580E73"/>
    <w:rsid w:val="00593386"/>
    <w:rsid w:val="00596998"/>
    <w:rsid w:val="005A6E62"/>
    <w:rsid w:val="005B2FB3"/>
    <w:rsid w:val="005D1D05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62C"/>
    <w:rsid w:val="00611E2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76093"/>
    <w:rsid w:val="0068314C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47F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7F9"/>
    <w:rsid w:val="007F7C94"/>
    <w:rsid w:val="00802FFA"/>
    <w:rsid w:val="00804690"/>
    <w:rsid w:val="00810E4B"/>
    <w:rsid w:val="00814BAA"/>
    <w:rsid w:val="00824295"/>
    <w:rsid w:val="00827A65"/>
    <w:rsid w:val="00830473"/>
    <w:rsid w:val="0083047C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5B40"/>
    <w:rsid w:val="00896165"/>
    <w:rsid w:val="00896681"/>
    <w:rsid w:val="008A2749"/>
    <w:rsid w:val="008A3A90"/>
    <w:rsid w:val="008B06D4"/>
    <w:rsid w:val="008B19B5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23E5"/>
    <w:rsid w:val="00903523"/>
    <w:rsid w:val="00906281"/>
    <w:rsid w:val="0090659A"/>
    <w:rsid w:val="00911080"/>
    <w:rsid w:val="0091350B"/>
    <w:rsid w:val="00915986"/>
    <w:rsid w:val="00917624"/>
    <w:rsid w:val="00925957"/>
    <w:rsid w:val="00926CB2"/>
    <w:rsid w:val="00930386"/>
    <w:rsid w:val="009309F5"/>
    <w:rsid w:val="00933237"/>
    <w:rsid w:val="00933F28"/>
    <w:rsid w:val="009476C0"/>
    <w:rsid w:val="00963E34"/>
    <w:rsid w:val="00964DFA"/>
    <w:rsid w:val="00967761"/>
    <w:rsid w:val="0098155C"/>
    <w:rsid w:val="00983B77"/>
    <w:rsid w:val="00996053"/>
    <w:rsid w:val="00996F9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0497D"/>
    <w:rsid w:val="00A078BD"/>
    <w:rsid w:val="00A21211"/>
    <w:rsid w:val="00A30F8A"/>
    <w:rsid w:val="00A34E7F"/>
    <w:rsid w:val="00A37ACB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85F63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06C2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23E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0EF7"/>
    <w:rsid w:val="00BB1E0D"/>
    <w:rsid w:val="00BB26C8"/>
    <w:rsid w:val="00BB4D9B"/>
    <w:rsid w:val="00BB73FF"/>
    <w:rsid w:val="00BB7688"/>
    <w:rsid w:val="00BC7423"/>
    <w:rsid w:val="00BC7CAC"/>
    <w:rsid w:val="00BD0276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4028"/>
    <w:rsid w:val="00CA38CF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33D3"/>
    <w:rsid w:val="00D345AB"/>
    <w:rsid w:val="00D379F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B7E81"/>
    <w:rsid w:val="00ED6019"/>
    <w:rsid w:val="00ED7830"/>
    <w:rsid w:val="00EE3909"/>
    <w:rsid w:val="00EF4205"/>
    <w:rsid w:val="00EF4EE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5BD5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5BB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5207F"/>
  <w15:docId w15:val="{43E30F8C-3133-47F1-8AB2-72B52F0F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0E"/>
    <w:pPr>
      <w:spacing w:before="60" w:after="60" w:line="276" w:lineRule="auto"/>
    </w:pPr>
    <w:rPr>
      <w:rFonts w:eastAsiaTheme="minorEastAsia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1C4681"/>
    <w:pPr>
      <w:numPr>
        <w:ilvl w:val="2"/>
        <w:numId w:val="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1C4681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1C4681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4681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4681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1C4681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PT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iPriority w:val="99"/>
    <w:unhideWhenUsed/>
    <w:rsid w:val="000518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B7E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ly@cisco.cor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freeformatter.com/hmac-generator.html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tools4noobs.com/online_tools/hash/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DDE67BA169824C936D043B8E6A3D86" ma:contentTypeVersion="1" ma:contentTypeDescription="Crie um novo documento." ma:contentTypeScope="" ma:versionID="5a1641f7b238c8fe5d6a0e0bc314fa01">
  <xsd:schema xmlns:xsd="http://www.w3.org/2001/XMLSchema" xmlns:xs="http://www.w3.org/2001/XMLSchema" xmlns:p="http://schemas.microsoft.com/office/2006/metadata/properties" xmlns:ns2="e1f0f2e2-beda-49ab-8b69-5bcfbd9a1abc" targetNamespace="http://schemas.microsoft.com/office/2006/metadata/properties" ma:root="true" ma:fieldsID="d97334e686324e703f5ef51b81e1dd5c" ns2:_="">
    <xsd:import namespace="e1f0f2e2-beda-49ab-8b69-5bcfbd9a1ab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0f2e2-beda-49ab-8b69-5bcfbd9a1a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f0f2e2-beda-49ab-8b69-5bcfbd9a1abc" xsi:nil="true"/>
  </documentManagement>
</p:properties>
</file>

<file path=customXml/itemProps1.xml><?xml version="1.0" encoding="utf-8"?>
<ds:datastoreItem xmlns:ds="http://schemas.openxmlformats.org/officeDocument/2006/customXml" ds:itemID="{31D4C5B7-9A34-43AC-B5C2-B8DB9A9F6A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6A2078-0CA6-465D-AD04-2626A979BAD9}"/>
</file>

<file path=customXml/itemProps3.xml><?xml version="1.0" encoding="utf-8"?>
<ds:datastoreItem xmlns:ds="http://schemas.openxmlformats.org/officeDocument/2006/customXml" ds:itemID="{4ECEFA84-CBBD-4163-8EEA-D6EADF1D5314}"/>
</file>

<file path=customXml/itemProps4.xml><?xml version="1.0" encoding="utf-8"?>
<ds:datastoreItem xmlns:ds="http://schemas.openxmlformats.org/officeDocument/2006/customXml" ds:itemID="{3647CF2A-863E-4275-B451-B50F07DCBF05}"/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46</TotalTime>
  <Pages>1</Pages>
  <Words>1194</Words>
  <Characters>6808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Addressing Table</vt:lpstr>
      <vt:lpstr>Objectives</vt:lpstr>
      <vt:lpstr>Background</vt:lpstr>
      <vt:lpstr>Download the Client Files to Mike’s PC</vt:lpstr>
      <vt:lpstr>    Access the FTP server from Mike’s PC.</vt:lpstr>
      <vt:lpstr>    The file server has been hacked, notify Sally.</vt:lpstr>
      <vt:lpstr>Download the Client Files from the Backup File Server to Mike’s PC</vt:lpstr>
      <vt:lpstr>    Access the offsite FTP server from Mike’s PC.</vt:lpstr>
      <vt:lpstr>    Download the client files to Mike’s PC.</vt:lpstr>
      <vt:lpstr>Verify the Integrity of the Client Files using Hashing</vt:lpstr>
      <vt:lpstr>    Check the hashes on the client files on Mike’s PC.</vt:lpstr>
      <vt:lpstr>    Download the suspected file to Sally’s PC.</vt:lpstr>
      <vt:lpstr>Verify the Integrity of Critical Files using HMAC</vt:lpstr>
      <vt:lpstr>    Compute the HMAC of a critical file.</vt:lpstr>
      <vt:lpstr>    Verify the computed HMAC.</vt:lpstr>
      <vt:lpstr>Suggested Scoring Rubric</vt:lpstr>
    </vt:vector>
  </TitlesOfParts>
  <Company>Microsoft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Osvaldo Santos</cp:lastModifiedBy>
  <cp:revision>17</cp:revision>
  <cp:lastPrinted>2021-04-09T20:07:00Z</cp:lastPrinted>
  <dcterms:created xsi:type="dcterms:W3CDTF">2016-05-25T16:33:00Z</dcterms:created>
  <dcterms:modified xsi:type="dcterms:W3CDTF">2021-04-09T20:08:00Z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0x010100EBDDE67BA169824C936D043B8E6A3D86</vt:lpwstr>
  </property>
</Properties>
</file>